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7E" w:rsidRDefault="00346FC0">
      <w:pPr>
        <w:rPr>
          <w:rFonts w:ascii="Verdana" w:hAnsi="Verdana"/>
          <w:b/>
          <w:sz w:val="44"/>
        </w:rPr>
      </w:pPr>
      <w:r>
        <w:rPr>
          <w:rFonts w:ascii="Verdana" w:hAnsi="Verdana"/>
          <w:b/>
          <w:sz w:val="44"/>
        </w:rPr>
        <w:t>Note</w:t>
      </w:r>
      <w:r w:rsidR="00393C21">
        <w:rPr>
          <w:rFonts w:ascii="Verdana" w:hAnsi="Verdana"/>
          <w:b/>
          <w:sz w:val="44"/>
        </w:rPr>
        <w:t xml:space="preserve"> Rest API</w:t>
      </w:r>
    </w:p>
    <w:p w:rsidR="00243E7E" w:rsidRDefault="00243E7E">
      <w:pPr>
        <w:rPr>
          <w:rFonts w:ascii="Verdana" w:hAnsi="Verdana"/>
        </w:rPr>
      </w:pPr>
    </w:p>
    <w:p w:rsidR="00243E7E" w:rsidRDefault="00243E7E">
      <w:pPr>
        <w:rPr>
          <w:rFonts w:ascii="Verdana" w:hAnsi="Verdana"/>
        </w:rPr>
      </w:pPr>
    </w:p>
    <w:p w:rsidR="00CD2319" w:rsidRDefault="00CD2319">
      <w:pPr>
        <w:rPr>
          <w:rFonts w:ascii="Verdana" w:hAnsi="Verdana"/>
        </w:rPr>
      </w:pPr>
    </w:p>
    <w:p w:rsidR="00CD2319" w:rsidRDefault="00CD2319">
      <w:pPr>
        <w:rPr>
          <w:rFonts w:ascii="Verdana" w:hAnsi="Verdana"/>
        </w:rPr>
      </w:pPr>
    </w:p>
    <w:p w:rsidR="00243E7E" w:rsidRDefault="00243E7E">
      <w:pPr>
        <w:pStyle w:val="NuanceTitle"/>
      </w:pPr>
      <w:r>
        <w:lastRenderedPageBreak/>
        <w:t>Revision History</w:t>
      </w:r>
    </w:p>
    <w:p w:rsidR="00243E7E" w:rsidRDefault="00243E7E">
      <w:pPr>
        <w:pStyle w:val="NuanceBody"/>
        <w:rPr>
          <w:lang w:val="en-US"/>
        </w:rPr>
      </w:pPr>
      <w:bookmarkStart w:id="0" w:name="_Toc104888616"/>
      <w:bookmarkStart w:id="1" w:name="_Toc134959258"/>
      <w:r>
        <w:rPr>
          <w:lang w:val="en-US"/>
        </w:rPr>
        <w:t>The following information describes changes made to this document.  Entries should be made to the table below as information is added or revised.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34"/>
        <w:gridCol w:w="1369"/>
        <w:gridCol w:w="6045"/>
        <w:gridCol w:w="3308"/>
      </w:tblGrid>
      <w:tr w:rsidR="00243E7E" w:rsidRPr="00F41300" w:rsidTr="006A7100">
        <w:tc>
          <w:tcPr>
            <w:tcW w:w="1368" w:type="dxa"/>
            <w:shd w:val="solid" w:color="008000" w:fill="FFFFFF"/>
          </w:tcPr>
          <w:p w:rsidR="00243E7E" w:rsidRPr="00F41300" w:rsidRDefault="00243E7E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Date</w:t>
            </w:r>
          </w:p>
        </w:tc>
        <w:tc>
          <w:tcPr>
            <w:tcW w:w="1080" w:type="dxa"/>
            <w:shd w:val="solid" w:color="008000" w:fill="FFFFFF"/>
          </w:tcPr>
          <w:p w:rsidR="00243E7E" w:rsidRPr="00F41300" w:rsidRDefault="00243E7E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Version</w:t>
            </w:r>
          </w:p>
        </w:tc>
        <w:tc>
          <w:tcPr>
            <w:tcW w:w="4770" w:type="dxa"/>
            <w:shd w:val="solid" w:color="008000" w:fill="FFFFFF"/>
          </w:tcPr>
          <w:p w:rsidR="00243E7E" w:rsidRPr="00F41300" w:rsidRDefault="00243E7E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Description</w:t>
            </w:r>
          </w:p>
        </w:tc>
        <w:tc>
          <w:tcPr>
            <w:tcW w:w="2610" w:type="dxa"/>
            <w:shd w:val="solid" w:color="008000" w:fill="FFFFFF"/>
          </w:tcPr>
          <w:p w:rsidR="00243E7E" w:rsidRPr="00F41300" w:rsidRDefault="00243E7E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Author(s)</w:t>
            </w:r>
          </w:p>
        </w:tc>
      </w:tr>
      <w:tr w:rsidR="00243E7E" w:rsidTr="006A7100">
        <w:tc>
          <w:tcPr>
            <w:tcW w:w="1368" w:type="dxa"/>
            <w:shd w:val="clear" w:color="auto" w:fill="auto"/>
          </w:tcPr>
          <w:p w:rsidR="00243E7E" w:rsidRDefault="00243E7E" w:rsidP="00F41300">
            <w:pPr>
              <w:pStyle w:val="NuanceTableBody"/>
              <w:widowControl w:val="0"/>
              <w:spacing w:line="240" w:lineRule="atLeast"/>
              <w:jc w:val="right"/>
            </w:pPr>
          </w:p>
        </w:tc>
        <w:tc>
          <w:tcPr>
            <w:tcW w:w="1080" w:type="dxa"/>
            <w:shd w:val="clear" w:color="auto" w:fill="auto"/>
          </w:tcPr>
          <w:p w:rsidR="00243E7E" w:rsidRPr="00F41300" w:rsidRDefault="00243E7E" w:rsidP="00F41300">
            <w:pPr>
              <w:pStyle w:val="NuanceTableBody"/>
              <w:widowControl w:val="0"/>
              <w:spacing w:line="240" w:lineRule="atLeast"/>
              <w:jc w:val="right"/>
              <w:rPr>
                <w:bCs/>
              </w:rPr>
            </w:pPr>
          </w:p>
        </w:tc>
        <w:tc>
          <w:tcPr>
            <w:tcW w:w="4770" w:type="dxa"/>
            <w:shd w:val="clear" w:color="auto" w:fill="auto"/>
          </w:tcPr>
          <w:p w:rsidR="00243E7E" w:rsidRDefault="00243E7E" w:rsidP="00F41300">
            <w:pPr>
              <w:pStyle w:val="NuanceTableBody"/>
              <w:widowControl w:val="0"/>
              <w:spacing w:line="240" w:lineRule="atLeast"/>
            </w:pPr>
          </w:p>
        </w:tc>
        <w:tc>
          <w:tcPr>
            <w:tcW w:w="2610" w:type="dxa"/>
            <w:shd w:val="clear" w:color="auto" w:fill="auto"/>
          </w:tcPr>
          <w:p w:rsidR="00243E7E" w:rsidRDefault="00243E7E" w:rsidP="00F41300">
            <w:pPr>
              <w:pStyle w:val="NuanceTableBody"/>
              <w:widowControl w:val="0"/>
              <w:spacing w:line="240" w:lineRule="atLeast"/>
            </w:pPr>
          </w:p>
        </w:tc>
      </w:tr>
      <w:tr w:rsidR="00243E7E" w:rsidTr="006A7100">
        <w:tc>
          <w:tcPr>
            <w:tcW w:w="1368" w:type="dxa"/>
            <w:shd w:val="clear" w:color="auto" w:fill="auto"/>
          </w:tcPr>
          <w:p w:rsidR="00243E7E" w:rsidRDefault="00243E7E" w:rsidP="00F41300">
            <w:pPr>
              <w:pStyle w:val="NuanceTableBody"/>
              <w:widowControl w:val="0"/>
              <w:spacing w:line="240" w:lineRule="atLeast"/>
              <w:jc w:val="right"/>
            </w:pPr>
          </w:p>
        </w:tc>
        <w:tc>
          <w:tcPr>
            <w:tcW w:w="1080" w:type="dxa"/>
            <w:shd w:val="clear" w:color="auto" w:fill="auto"/>
          </w:tcPr>
          <w:p w:rsidR="00243E7E" w:rsidRDefault="00243E7E" w:rsidP="00F41300">
            <w:pPr>
              <w:pStyle w:val="NuanceTableBody"/>
              <w:widowControl w:val="0"/>
              <w:spacing w:line="240" w:lineRule="atLeast"/>
              <w:jc w:val="right"/>
            </w:pPr>
          </w:p>
        </w:tc>
        <w:tc>
          <w:tcPr>
            <w:tcW w:w="4770" w:type="dxa"/>
            <w:shd w:val="clear" w:color="auto" w:fill="auto"/>
          </w:tcPr>
          <w:p w:rsidR="00243E7E" w:rsidRDefault="00243E7E" w:rsidP="00F41300">
            <w:pPr>
              <w:pStyle w:val="NuanceTableBody"/>
              <w:widowControl w:val="0"/>
              <w:spacing w:line="240" w:lineRule="atLeast"/>
            </w:pPr>
          </w:p>
        </w:tc>
        <w:tc>
          <w:tcPr>
            <w:tcW w:w="2610" w:type="dxa"/>
            <w:shd w:val="clear" w:color="auto" w:fill="auto"/>
          </w:tcPr>
          <w:p w:rsidR="00243E7E" w:rsidRDefault="00243E7E" w:rsidP="00F41300">
            <w:pPr>
              <w:pStyle w:val="NuanceTableBody"/>
              <w:widowControl w:val="0"/>
              <w:spacing w:line="240" w:lineRule="atLeast"/>
            </w:pPr>
          </w:p>
        </w:tc>
      </w:tr>
      <w:tr w:rsidR="00243E7E" w:rsidTr="006A7100">
        <w:tc>
          <w:tcPr>
            <w:tcW w:w="1368" w:type="dxa"/>
            <w:shd w:val="clear" w:color="auto" w:fill="auto"/>
          </w:tcPr>
          <w:p w:rsidR="00243E7E" w:rsidRDefault="00243E7E" w:rsidP="00F41300">
            <w:pPr>
              <w:pStyle w:val="NuanceTableBody"/>
              <w:widowControl w:val="0"/>
              <w:spacing w:line="240" w:lineRule="atLeast"/>
              <w:jc w:val="right"/>
            </w:pPr>
          </w:p>
        </w:tc>
        <w:tc>
          <w:tcPr>
            <w:tcW w:w="1080" w:type="dxa"/>
            <w:shd w:val="clear" w:color="auto" w:fill="auto"/>
          </w:tcPr>
          <w:p w:rsidR="00243E7E" w:rsidRDefault="00243E7E" w:rsidP="00F41300">
            <w:pPr>
              <w:pStyle w:val="NuanceTableBody"/>
              <w:widowControl w:val="0"/>
              <w:spacing w:line="240" w:lineRule="atLeast"/>
              <w:jc w:val="right"/>
            </w:pPr>
          </w:p>
        </w:tc>
        <w:tc>
          <w:tcPr>
            <w:tcW w:w="4770" w:type="dxa"/>
            <w:shd w:val="clear" w:color="auto" w:fill="auto"/>
          </w:tcPr>
          <w:p w:rsidR="00243E7E" w:rsidRDefault="00243E7E" w:rsidP="00F41300">
            <w:pPr>
              <w:pStyle w:val="NuanceTableBody"/>
              <w:widowControl w:val="0"/>
              <w:spacing w:line="240" w:lineRule="atLeast"/>
            </w:pPr>
          </w:p>
        </w:tc>
        <w:tc>
          <w:tcPr>
            <w:tcW w:w="2610" w:type="dxa"/>
            <w:shd w:val="clear" w:color="auto" w:fill="auto"/>
          </w:tcPr>
          <w:p w:rsidR="00243E7E" w:rsidRDefault="00243E7E" w:rsidP="00F41300">
            <w:pPr>
              <w:pStyle w:val="NuanceTableBody"/>
              <w:widowControl w:val="0"/>
              <w:spacing w:line="240" w:lineRule="atLeast"/>
            </w:pPr>
          </w:p>
        </w:tc>
      </w:tr>
    </w:tbl>
    <w:p w:rsidR="00243E7E" w:rsidRDefault="00243E7E">
      <w:pPr>
        <w:rPr>
          <w:rFonts w:ascii="Verdana" w:hAnsi="Verdana"/>
        </w:rPr>
      </w:pPr>
    </w:p>
    <w:p w:rsidR="00243E7E" w:rsidRDefault="00243E7E">
      <w:pPr>
        <w:pStyle w:val="NuanceTitle"/>
      </w:pPr>
      <w:r>
        <w:lastRenderedPageBreak/>
        <w:t>Table of Contents</w:t>
      </w:r>
    </w:p>
    <w:p w:rsidR="00346FC0" w:rsidRDefault="00243E7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IN" w:eastAsia="en-I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657536" w:history="1">
        <w:r w:rsidR="00346FC0" w:rsidRPr="00632B20">
          <w:rPr>
            <w:rStyle w:val="Hyperlink"/>
            <w:noProof/>
          </w:rPr>
          <w:t>1</w:t>
        </w:r>
        <w:r w:rsidR="00346FC0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Introduction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_Toc485657536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4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37" w:history="1">
        <w:r w:rsidR="00346FC0" w:rsidRPr="00632B20">
          <w:rPr>
            <w:rStyle w:val="Hyperlink"/>
            <w:noProof/>
          </w:rPr>
          <w:t>1.1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Note - getNoteById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_Toc485657537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4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38" w:history="1">
        <w:r w:rsidR="00346FC0" w:rsidRPr="00632B20">
          <w:rPr>
            <w:rStyle w:val="Hyperlink"/>
            <w:noProof/>
          </w:rPr>
          <w:t>1.1.1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Connection Information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_Toc485657538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4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39" w:history="1">
        <w:r w:rsidR="00346FC0" w:rsidRPr="00632B20">
          <w:rPr>
            <w:rStyle w:val="Hyperlink"/>
            <w:noProof/>
          </w:rPr>
          <w:t>1.1.2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Inputs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_Toc485657539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4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40" w:history="1">
        <w:r w:rsidR="00346FC0" w:rsidRPr="00632B20">
          <w:rPr>
            <w:rStyle w:val="Hyperlink"/>
            <w:noProof/>
          </w:rPr>
          <w:t>1.1.3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Outputs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_Toc485657540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4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41" w:history="1">
        <w:r w:rsidR="00346FC0" w:rsidRPr="00632B20">
          <w:rPr>
            <w:rStyle w:val="Hyperlink"/>
            <w:noProof/>
          </w:rPr>
          <w:t>1.2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Note - getNotesByUserId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_Toc485657541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5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42" w:history="1">
        <w:r w:rsidR="00346FC0" w:rsidRPr="00632B20">
          <w:rPr>
            <w:rStyle w:val="Hyperlink"/>
            <w:noProof/>
          </w:rPr>
          <w:t>1.2.1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Connection Information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_Toc485657542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5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43" w:history="1">
        <w:r w:rsidR="00346FC0" w:rsidRPr="00632B20">
          <w:rPr>
            <w:rStyle w:val="Hyperlink"/>
            <w:noProof/>
          </w:rPr>
          <w:t>1.2.2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Inputs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_Toc485657543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6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44" w:history="1">
        <w:r w:rsidR="00346FC0" w:rsidRPr="00632B20">
          <w:rPr>
            <w:rStyle w:val="Hyperlink"/>
            <w:noProof/>
          </w:rPr>
          <w:t>1.2.3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Outputs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_Toc485657544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6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45" w:history="1">
        <w:r w:rsidR="00346FC0" w:rsidRPr="00632B20">
          <w:rPr>
            <w:rStyle w:val="Hyperlink"/>
            <w:noProof/>
          </w:rPr>
          <w:t>1.3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Note - createNote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_Toc485657545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6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46" w:history="1">
        <w:r w:rsidR="00346FC0" w:rsidRPr="00632B20">
          <w:rPr>
            <w:rStyle w:val="Hyperlink"/>
            <w:noProof/>
          </w:rPr>
          <w:t>1.3.1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Connection Information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_Toc485657546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6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47" w:history="1">
        <w:r w:rsidR="00346FC0" w:rsidRPr="00632B20">
          <w:rPr>
            <w:rStyle w:val="Hyperlink"/>
            <w:noProof/>
          </w:rPr>
          <w:t>1.3.2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Inputs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_Toc485657547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6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48" w:history="1">
        <w:r w:rsidR="00346FC0" w:rsidRPr="00632B20">
          <w:rPr>
            <w:rStyle w:val="Hyperlink"/>
            <w:noProof/>
          </w:rPr>
          <w:t>1.3.3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Outputs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_Toc485657548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7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49" w:history="1">
        <w:r w:rsidR="00346FC0" w:rsidRPr="00632B20">
          <w:rPr>
            <w:rStyle w:val="Hyperlink"/>
            <w:noProof/>
          </w:rPr>
          <w:t>1.4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Note - updateNote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_Toc485657549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7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50" w:history="1">
        <w:r w:rsidR="00346FC0" w:rsidRPr="00632B20">
          <w:rPr>
            <w:rStyle w:val="Hyperlink"/>
            <w:noProof/>
          </w:rPr>
          <w:t>1.4.1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Connection Information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_Toc485657550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8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51" w:history="1">
        <w:r w:rsidR="00346FC0" w:rsidRPr="00632B20">
          <w:rPr>
            <w:rStyle w:val="Hyperlink"/>
            <w:noProof/>
          </w:rPr>
          <w:t>1.4.2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Inputs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_Toc485657551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8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52" w:history="1">
        <w:r w:rsidR="00346FC0" w:rsidRPr="00632B20">
          <w:rPr>
            <w:rStyle w:val="Hyperlink"/>
            <w:noProof/>
          </w:rPr>
          <w:t>1.4.3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Outputs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_Toc485657552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8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53" w:history="1">
        <w:r w:rsidR="00346FC0" w:rsidRPr="00632B20">
          <w:rPr>
            <w:rStyle w:val="Hyperlink"/>
            <w:noProof/>
          </w:rPr>
          <w:t>1.5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Note - deleteNote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_Toc485657553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9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54" w:history="1">
        <w:r w:rsidR="00346FC0" w:rsidRPr="00632B20">
          <w:rPr>
            <w:rStyle w:val="Hyperlink"/>
            <w:noProof/>
          </w:rPr>
          <w:t>1.5.1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Connection Information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_Toc485657554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9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55" w:history="1">
        <w:r w:rsidR="00346FC0" w:rsidRPr="00632B20">
          <w:rPr>
            <w:rStyle w:val="Hyperlink"/>
            <w:noProof/>
          </w:rPr>
          <w:t>1.5.2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Inputs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_Toc485657555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9</w:t>
        </w:r>
        <w:r w:rsidR="00346FC0">
          <w:rPr>
            <w:noProof/>
            <w:webHidden/>
          </w:rPr>
          <w:fldChar w:fldCharType="end"/>
        </w:r>
      </w:hyperlink>
    </w:p>
    <w:p w:rsidR="00346FC0" w:rsidRDefault="00816B7C">
      <w:pPr>
        <w:pStyle w:val="TOC3"/>
        <w:tabs>
          <w:tab w:val="left" w:pos="1702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5657556" w:history="1">
        <w:r w:rsidR="00346FC0" w:rsidRPr="00632B20">
          <w:rPr>
            <w:rStyle w:val="Hyperlink"/>
            <w:noProof/>
          </w:rPr>
          <w:t>1.5.3</w:t>
        </w:r>
        <w:r w:rsidR="00346FC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46FC0" w:rsidRPr="00632B20">
          <w:rPr>
            <w:rStyle w:val="Hyperlink"/>
            <w:noProof/>
          </w:rPr>
          <w:t>Outputs</w:t>
        </w:r>
        <w:r w:rsidR="00346FC0">
          <w:rPr>
            <w:noProof/>
            <w:webHidden/>
          </w:rPr>
          <w:tab/>
        </w:r>
        <w:r w:rsidR="00346FC0">
          <w:rPr>
            <w:noProof/>
            <w:webHidden/>
          </w:rPr>
          <w:fldChar w:fldCharType="begin"/>
        </w:r>
        <w:r w:rsidR="00346FC0">
          <w:rPr>
            <w:noProof/>
            <w:webHidden/>
          </w:rPr>
          <w:instrText xml:space="preserve"> PAGEREF _Toc485657556 \h </w:instrText>
        </w:r>
        <w:r w:rsidR="00346FC0">
          <w:rPr>
            <w:noProof/>
            <w:webHidden/>
          </w:rPr>
        </w:r>
        <w:r w:rsidR="00346FC0">
          <w:rPr>
            <w:noProof/>
            <w:webHidden/>
          </w:rPr>
          <w:fldChar w:fldCharType="separate"/>
        </w:r>
        <w:r w:rsidR="00346FC0">
          <w:rPr>
            <w:noProof/>
            <w:webHidden/>
          </w:rPr>
          <w:t>9</w:t>
        </w:r>
        <w:r w:rsidR="00346FC0">
          <w:rPr>
            <w:noProof/>
            <w:webHidden/>
          </w:rPr>
          <w:fldChar w:fldCharType="end"/>
        </w:r>
      </w:hyperlink>
    </w:p>
    <w:p w:rsidR="00243E7E" w:rsidRDefault="00243E7E">
      <w:pPr>
        <w:rPr>
          <w:rFonts w:ascii="Verdana" w:hAnsi="Verdana"/>
        </w:rPr>
      </w:pPr>
      <w:r>
        <w:rPr>
          <w:rFonts w:ascii="Verdana" w:hAnsi="Verdana" w:cs="Arial"/>
        </w:rPr>
        <w:fldChar w:fldCharType="end"/>
      </w:r>
    </w:p>
    <w:p w:rsidR="00243E7E" w:rsidRDefault="00243E7E">
      <w:pPr>
        <w:pStyle w:val="Heading1"/>
      </w:pPr>
      <w:bookmarkStart w:id="2" w:name="_Toc485657536"/>
      <w:r>
        <w:lastRenderedPageBreak/>
        <w:t>Introduction</w:t>
      </w:r>
      <w:bookmarkEnd w:id="2"/>
    </w:p>
    <w:bookmarkEnd w:id="0"/>
    <w:bookmarkEnd w:id="1"/>
    <w:p w:rsidR="0071521A" w:rsidRDefault="00CF392A" w:rsidP="001421C0">
      <w:pPr>
        <w:pStyle w:val="NuanceBody"/>
      </w:pPr>
      <w:r>
        <w:t xml:space="preserve">The purpose of this document is to define the </w:t>
      </w:r>
      <w:r w:rsidR="0071521A">
        <w:t>Rest API of Note user Interface.</w:t>
      </w:r>
    </w:p>
    <w:p w:rsidR="00DE5456" w:rsidRPr="00DE5456" w:rsidRDefault="00CF392A" w:rsidP="0071521A">
      <w:pPr>
        <w:pStyle w:val="NuanceBody"/>
      </w:pPr>
      <w:r>
        <w:t xml:space="preserve"> </w:t>
      </w:r>
      <w:bookmarkStart w:id="3" w:name="_Toc194585771"/>
      <w:bookmarkStart w:id="4" w:name="_Toc207700594"/>
      <w:bookmarkStart w:id="5" w:name="_Toc210733581"/>
      <w:r w:rsidR="001421C0">
        <w:t xml:space="preserve">The following section describes the interaction between </w:t>
      </w:r>
      <w:r w:rsidR="0071521A">
        <w:t>Rest API</w:t>
      </w:r>
      <w:r w:rsidR="001421C0">
        <w:t xml:space="preserve"> and the backend system. </w:t>
      </w:r>
      <w:bookmarkStart w:id="6" w:name="_GoBack"/>
      <w:bookmarkEnd w:id="6"/>
    </w:p>
    <w:p w:rsidR="00DA3C9D" w:rsidRDefault="007D50A4" w:rsidP="00395A9D">
      <w:pPr>
        <w:pStyle w:val="Heading2"/>
      </w:pPr>
      <w:bookmarkStart w:id="7" w:name="-747436"/>
      <w:bookmarkStart w:id="8" w:name="_Toc485657537"/>
      <w:r>
        <w:t>Note</w:t>
      </w:r>
      <w:r w:rsidR="006F5282">
        <w:t xml:space="preserve"> - </w:t>
      </w:r>
      <w:bookmarkEnd w:id="7"/>
      <w:proofErr w:type="spellStart"/>
      <w:r w:rsidR="00395A9D" w:rsidRPr="00395A9D">
        <w:t>getNoteById</w:t>
      </w:r>
      <w:bookmarkEnd w:id="8"/>
      <w:proofErr w:type="spellEnd"/>
    </w:p>
    <w:p w:rsidR="00DA3C9D" w:rsidRDefault="000E7A6A">
      <w:pPr>
        <w:pStyle w:val="NuanceBody"/>
      </w:pPr>
      <w:r>
        <w:t xml:space="preserve">Get the Note based on </w:t>
      </w:r>
      <w:proofErr w:type="spellStart"/>
      <w:r>
        <w:t>noteId</w:t>
      </w:r>
      <w:proofErr w:type="spellEnd"/>
      <w:r w:rsidR="006F5282">
        <w:t>.</w:t>
      </w:r>
    </w:p>
    <w:p w:rsidR="00DA3C9D" w:rsidRDefault="006F5282">
      <w:pPr>
        <w:pStyle w:val="Heading3"/>
      </w:pPr>
      <w:bookmarkStart w:id="9" w:name="_Toc485657538"/>
      <w:r>
        <w:t>Connection Information</w:t>
      </w:r>
      <w:bookmarkEnd w:id="9"/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332"/>
        <w:gridCol w:w="9138"/>
      </w:tblGrid>
      <w:tr w:rsidR="001421C0" w:rsidRPr="007720CE" w:rsidTr="008B1DBF">
        <w:trPr>
          <w:cantSplit/>
          <w:trHeight w:val="361"/>
          <w:tblHeader/>
          <w:jc w:val="center"/>
        </w:trPr>
        <w:tc>
          <w:tcPr>
            <w:tcW w:w="5000" w:type="pct"/>
            <w:gridSpan w:val="2"/>
            <w:shd w:val="clear" w:color="auto" w:fill="008000"/>
          </w:tcPr>
          <w:p w:rsidR="001421C0" w:rsidRPr="007720CE" w:rsidRDefault="001421C0" w:rsidP="00C73029">
            <w:pPr>
              <w:pStyle w:val="VITableHeading"/>
              <w:tabs>
                <w:tab w:val="left" w:pos="3725"/>
                <w:tab w:val="left" w:pos="3849"/>
                <w:tab w:val="left" w:pos="6397"/>
                <w:tab w:val="left" w:pos="9277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1421C0" w:rsidRPr="007720CE" w:rsidTr="008B1DBF">
        <w:trPr>
          <w:cantSplit/>
          <w:trHeight w:val="310"/>
          <w:jc w:val="center"/>
        </w:trPr>
        <w:tc>
          <w:tcPr>
            <w:tcW w:w="1336" w:type="pct"/>
          </w:tcPr>
          <w:p w:rsidR="001421C0" w:rsidRPr="003313DB" w:rsidRDefault="001421C0" w:rsidP="00C73029">
            <w:pPr>
              <w:pStyle w:val="VITableBody"/>
              <w:rPr>
                <w:sz w:val="20"/>
              </w:rPr>
            </w:pPr>
            <w:r w:rsidRPr="003313DB">
              <w:rPr>
                <w:sz w:val="20"/>
              </w:rPr>
              <w:t>Operation Name</w:t>
            </w:r>
          </w:p>
        </w:tc>
        <w:tc>
          <w:tcPr>
            <w:tcW w:w="3664" w:type="pct"/>
          </w:tcPr>
          <w:p w:rsidR="001421C0" w:rsidRPr="003313DB" w:rsidRDefault="00395A9D" w:rsidP="00C73029">
            <w:pPr>
              <w:pStyle w:val="VITableBody"/>
              <w:rPr>
                <w:b/>
                <w:sz w:val="20"/>
              </w:rPr>
            </w:pPr>
            <w:r>
              <w:rPr>
                <w:sz w:val="20"/>
              </w:rPr>
              <w:t>Note</w:t>
            </w:r>
            <w:r w:rsidR="001421C0">
              <w:rPr>
                <w:sz w:val="20"/>
              </w:rPr>
              <w:t>.</w:t>
            </w:r>
            <w:r w:rsidRPr="00395A9D">
              <w:t xml:space="preserve"> </w:t>
            </w:r>
            <w:proofErr w:type="spellStart"/>
            <w:r w:rsidRPr="00395A9D">
              <w:t>getNoteById</w:t>
            </w:r>
            <w:proofErr w:type="spellEnd"/>
            <w:r>
              <w:rPr>
                <w:sz w:val="20"/>
              </w:rPr>
              <w:t xml:space="preserve"> </w:t>
            </w:r>
            <w:r w:rsidR="001421C0">
              <w:rPr>
                <w:sz w:val="20"/>
              </w:rPr>
              <w:t>()</w:t>
            </w:r>
          </w:p>
        </w:tc>
      </w:tr>
    </w:tbl>
    <w:p w:rsidR="00DA3C9D" w:rsidRDefault="006F5282">
      <w:pPr>
        <w:pStyle w:val="Heading3"/>
      </w:pPr>
      <w:bookmarkStart w:id="10" w:name="_Toc485657539"/>
      <w:r>
        <w:t>Inputs</w:t>
      </w:r>
      <w:bookmarkEnd w:id="10"/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4"/>
        <w:gridCol w:w="4564"/>
        <w:gridCol w:w="1673"/>
      </w:tblGrid>
      <w:tr w:rsidR="00DE5456" w:rsidRPr="00F41300" w:rsidTr="00C73029">
        <w:trPr>
          <w:tblHeader/>
        </w:trPr>
        <w:tc>
          <w:tcPr>
            <w:tcW w:w="6084" w:type="dxa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Name</w:t>
            </w:r>
          </w:p>
        </w:tc>
        <w:tc>
          <w:tcPr>
            <w:tcW w:w="6237" w:type="dxa"/>
            <w:gridSpan w:val="2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>
              <w:rPr>
                <w:b/>
                <w:bCs/>
              </w:rPr>
              <w:t>Type/Required/Description</w:t>
            </w:r>
          </w:p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5282">
            <w:bookmarkStart w:id="11" w:name="1620792409"/>
            <w:r>
              <w:t>Header</w:t>
            </w:r>
            <w:bookmarkEnd w:id="11"/>
          </w:p>
        </w:tc>
        <w:tc>
          <w:tcPr>
            <w:tcW w:w="4564" w:type="dxa"/>
            <w:vAlign w:val="center"/>
          </w:tcPr>
          <w:p w:rsidR="00DA3C9D" w:rsidRDefault="006F5282">
            <w:proofErr w:type="spellStart"/>
            <w:r>
              <w:t>HttpHeader</w:t>
            </w:r>
            <w:proofErr w:type="spellEnd"/>
          </w:p>
        </w:tc>
        <w:tc>
          <w:tcPr>
            <w:tcW w:w="1673" w:type="dxa"/>
            <w:vAlign w:val="center"/>
          </w:tcPr>
          <w:p w:rsidR="00DA3C9D" w:rsidRDefault="006F5282">
            <w:r>
              <w:t>Not Required</w:t>
            </w:r>
          </w:p>
        </w:tc>
      </w:tr>
      <w:tr w:rsidR="00395A9D">
        <w:trPr>
          <w:gridAfter w:val="2"/>
          <w:wAfter w:w="6237" w:type="dxa"/>
          <w:trHeight w:val="240"/>
        </w:trPr>
        <w:tc>
          <w:tcPr>
            <w:tcW w:w="6084" w:type="dxa"/>
            <w:vMerge/>
          </w:tcPr>
          <w:p w:rsidR="00395A9D" w:rsidRDefault="00395A9D"/>
        </w:tc>
      </w:tr>
      <w:tr w:rsidR="00395A9D">
        <w:trPr>
          <w:gridAfter w:val="2"/>
          <w:wAfter w:w="6237" w:type="dxa"/>
          <w:trHeight w:val="240"/>
        </w:trPr>
        <w:tc>
          <w:tcPr>
            <w:tcW w:w="6084" w:type="dxa"/>
            <w:vMerge/>
            <w:shd w:val="clear" w:color="auto" w:fill="E6E6E6"/>
          </w:tcPr>
          <w:p w:rsidR="00395A9D" w:rsidRDefault="00395A9D"/>
        </w:tc>
      </w:tr>
      <w:tr w:rsidR="00DA3C9D">
        <w:tc>
          <w:tcPr>
            <w:tcW w:w="6084" w:type="dxa"/>
            <w:vMerge w:val="restart"/>
            <w:shd w:val="clear" w:color="auto" w:fill="E6E6E6"/>
            <w:vAlign w:val="center"/>
          </w:tcPr>
          <w:p w:rsidR="00DA3C9D" w:rsidRDefault="00395A9D">
            <w:r w:rsidRPr="00276309">
              <w:rPr>
                <w:rFonts w:ascii="Consolas" w:hAnsi="Consolas" w:cs="Consolas"/>
                <w:color w:val="6A3E3E"/>
                <w:lang w:val="en-IN"/>
              </w:rPr>
              <w:t>noteId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DA3C9D" w:rsidRDefault="00395A9D">
            <w:r>
              <w:t>int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DA3C9D" w:rsidRDefault="006F5282">
            <w:r>
              <w:t>Required</w:t>
            </w:r>
          </w:p>
        </w:tc>
      </w:tr>
      <w:tr w:rsidR="00DA3C9D">
        <w:tc>
          <w:tcPr>
            <w:tcW w:w="6084" w:type="dxa"/>
            <w:vMerge/>
            <w:shd w:val="clear" w:color="auto" w:fill="E6E6E6"/>
          </w:tcPr>
          <w:p w:rsidR="00DA3C9D" w:rsidRDefault="00DA3C9D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DA3C9D" w:rsidRDefault="00DA3C9D"/>
        </w:tc>
      </w:tr>
    </w:tbl>
    <w:p w:rsidR="00DA3C9D" w:rsidRDefault="006F5282">
      <w:pPr>
        <w:pStyle w:val="Heading3"/>
      </w:pPr>
      <w:bookmarkStart w:id="12" w:name="_Toc485657540"/>
      <w:r>
        <w:t>Outputs</w:t>
      </w:r>
      <w:bookmarkEnd w:id="12"/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4"/>
        <w:gridCol w:w="4564"/>
        <w:gridCol w:w="1673"/>
      </w:tblGrid>
      <w:tr w:rsidR="00DE5456" w:rsidRPr="00F41300" w:rsidTr="00C73029">
        <w:trPr>
          <w:tblHeader/>
        </w:trPr>
        <w:tc>
          <w:tcPr>
            <w:tcW w:w="6084" w:type="dxa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Name</w:t>
            </w:r>
          </w:p>
        </w:tc>
        <w:tc>
          <w:tcPr>
            <w:tcW w:w="6237" w:type="dxa"/>
            <w:gridSpan w:val="2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>
              <w:rPr>
                <w:b/>
                <w:bCs/>
              </w:rPr>
              <w:t>Type/Required/Description</w:t>
            </w:r>
          </w:p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003CB7">
            <w:r>
              <w:rPr>
                <w:rFonts w:ascii="Consolas" w:hAnsi="Consolas" w:cs="Consolas"/>
                <w:color w:val="000000"/>
                <w:highlight w:val="lightGray"/>
                <w:lang w:val="en-IN"/>
              </w:rPr>
              <w:t>NoteResponse</w:t>
            </w:r>
          </w:p>
        </w:tc>
        <w:tc>
          <w:tcPr>
            <w:tcW w:w="4564" w:type="dxa"/>
            <w:vAlign w:val="center"/>
          </w:tcPr>
          <w:p w:rsidR="00DA3C9D" w:rsidRDefault="00DA3C9D"/>
        </w:tc>
        <w:tc>
          <w:tcPr>
            <w:tcW w:w="1673" w:type="dxa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003CB7">
        <w:trPr>
          <w:gridAfter w:val="2"/>
          <w:wAfter w:w="6237" w:type="dxa"/>
          <w:trHeight w:val="240"/>
        </w:trPr>
        <w:tc>
          <w:tcPr>
            <w:tcW w:w="6084" w:type="dxa"/>
            <w:vMerge w:val="restart"/>
            <w:shd w:val="clear" w:color="auto" w:fill="E6E6E6"/>
            <w:vAlign w:val="center"/>
          </w:tcPr>
          <w:p w:rsidR="00003CB7" w:rsidRDefault="00003CB7">
            <w:pPr>
              <w:tabs>
                <w:tab w:val="left" w:pos="360"/>
              </w:tabs>
            </w:pPr>
            <w:bookmarkStart w:id="13" w:name="1813217764"/>
            <w:r>
              <w:tab/>
              <w:t>status</w:t>
            </w:r>
            <w:bookmarkEnd w:id="13"/>
          </w:p>
        </w:tc>
      </w:tr>
      <w:tr w:rsidR="00DA3C9D">
        <w:tc>
          <w:tcPr>
            <w:tcW w:w="6084" w:type="dxa"/>
            <w:vMerge/>
            <w:shd w:val="clear" w:color="auto" w:fill="E6E6E6"/>
          </w:tcPr>
          <w:p w:rsidR="00DA3C9D" w:rsidRDefault="00DA3C9D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5282">
            <w:pPr>
              <w:tabs>
                <w:tab w:val="left" w:pos="720"/>
              </w:tabs>
            </w:pPr>
            <w:bookmarkStart w:id="14" w:name="-1317108508"/>
            <w:r>
              <w:tab/>
              <w:t>httpStatus</w:t>
            </w:r>
            <w:bookmarkEnd w:id="14"/>
          </w:p>
        </w:tc>
        <w:tc>
          <w:tcPr>
            <w:tcW w:w="4564" w:type="dxa"/>
            <w:vAlign w:val="center"/>
          </w:tcPr>
          <w:p w:rsidR="00DA3C9D" w:rsidRDefault="006F5282">
            <w:r>
              <w:t>String</w:t>
            </w:r>
          </w:p>
        </w:tc>
        <w:tc>
          <w:tcPr>
            <w:tcW w:w="1673" w:type="dxa"/>
            <w:vAlign w:val="center"/>
          </w:tcPr>
          <w:p w:rsidR="00DA3C9D" w:rsidRDefault="006F5282">
            <w:r>
              <w:t>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6F5282" w:rsidP="00003CB7">
            <w:r>
              <w:t>200-Success with response body</w:t>
            </w:r>
            <w:r>
              <w:br/>
            </w:r>
            <w:r w:rsidR="00003CB7">
              <w:t>404</w:t>
            </w:r>
            <w:r>
              <w:t>-</w:t>
            </w:r>
            <w:r w:rsidR="00003CB7">
              <w:t>Page Not found</w:t>
            </w:r>
            <w:r>
              <w:br/>
            </w:r>
          </w:p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5282">
            <w:pPr>
              <w:tabs>
                <w:tab w:val="left" w:pos="720"/>
              </w:tabs>
            </w:pPr>
            <w:bookmarkStart w:id="15" w:name="1132327211"/>
            <w:r>
              <w:tab/>
            </w:r>
            <w:proofErr w:type="spellStart"/>
            <w:r>
              <w:t>statusMessage</w:t>
            </w:r>
            <w:bookmarkEnd w:id="15"/>
            <w:proofErr w:type="spellEnd"/>
          </w:p>
        </w:tc>
        <w:tc>
          <w:tcPr>
            <w:tcW w:w="4564" w:type="dxa"/>
            <w:vAlign w:val="center"/>
          </w:tcPr>
          <w:p w:rsidR="00DA3C9D" w:rsidRDefault="006F5282">
            <w:r>
              <w:t>String</w:t>
            </w:r>
          </w:p>
        </w:tc>
        <w:tc>
          <w:tcPr>
            <w:tcW w:w="1673" w:type="dxa"/>
            <w:vAlign w:val="center"/>
          </w:tcPr>
          <w:p w:rsidR="00DA3C9D" w:rsidRDefault="006F5282">
            <w:r>
              <w:t>Not 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shd w:val="clear" w:color="auto" w:fill="E6E6E6"/>
            <w:vAlign w:val="center"/>
          </w:tcPr>
          <w:p w:rsidR="00DA3C9D" w:rsidRDefault="006F5282">
            <w:pPr>
              <w:tabs>
                <w:tab w:val="left" w:pos="360"/>
              </w:tabs>
            </w:pPr>
            <w:bookmarkStart w:id="16" w:name="-339144020"/>
            <w:r>
              <w:lastRenderedPageBreak/>
              <w:tab/>
            </w:r>
            <w:r w:rsidR="00C26B2E">
              <w:rPr>
                <w:rFonts w:ascii="Consolas" w:hAnsi="Consolas" w:cs="Consolas"/>
                <w:color w:val="000000"/>
                <w:highlight w:val="lightGray"/>
                <w:lang w:val="en-IN"/>
              </w:rPr>
              <w:t>NoteResponse</w:t>
            </w:r>
            <w:bookmarkEnd w:id="16"/>
          </w:p>
        </w:tc>
        <w:tc>
          <w:tcPr>
            <w:tcW w:w="4564" w:type="dxa"/>
            <w:shd w:val="clear" w:color="auto" w:fill="E6E6E6"/>
            <w:vAlign w:val="center"/>
          </w:tcPr>
          <w:p w:rsidR="00DA3C9D" w:rsidRDefault="00C26B2E">
            <w:proofErr w:type="spellStart"/>
            <w:r>
              <w:rPr>
                <w:rFonts w:ascii="Consolas" w:hAnsi="Consolas" w:cs="Consolas"/>
                <w:color w:val="000000"/>
                <w:highlight w:val="lightGray"/>
                <w:lang w:val="en-IN"/>
              </w:rPr>
              <w:t>NoteResponse</w:t>
            </w:r>
            <w:proofErr w:type="spellEnd"/>
          </w:p>
        </w:tc>
        <w:tc>
          <w:tcPr>
            <w:tcW w:w="1673" w:type="dxa"/>
            <w:shd w:val="clear" w:color="auto" w:fill="E6E6E6"/>
            <w:vAlign w:val="center"/>
          </w:tcPr>
          <w:p w:rsidR="00DA3C9D" w:rsidRDefault="006F5282">
            <w:r>
              <w:t>Not Required</w:t>
            </w:r>
          </w:p>
        </w:tc>
      </w:tr>
      <w:tr w:rsidR="00DA3C9D">
        <w:tc>
          <w:tcPr>
            <w:tcW w:w="6084" w:type="dxa"/>
            <w:vMerge/>
            <w:shd w:val="clear" w:color="auto" w:fill="E6E6E6"/>
          </w:tcPr>
          <w:p w:rsidR="00DA3C9D" w:rsidRDefault="00DA3C9D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5282">
            <w:pPr>
              <w:tabs>
                <w:tab w:val="left" w:pos="720"/>
              </w:tabs>
            </w:pPr>
            <w:bookmarkStart w:id="17" w:name="1511039200"/>
            <w:r>
              <w:tab/>
            </w:r>
            <w:proofErr w:type="spellStart"/>
            <w:r w:rsidR="00C26B2E" w:rsidRPr="00587B3E">
              <w:rPr>
                <w:rFonts w:ascii="Consolas" w:hAnsi="Consolas" w:cs="Consolas"/>
                <w:color w:val="0000C0"/>
                <w:lang w:val="en-IN"/>
              </w:rPr>
              <w:t>noteId</w:t>
            </w:r>
            <w:bookmarkEnd w:id="17"/>
            <w:proofErr w:type="spellEnd"/>
          </w:p>
        </w:tc>
        <w:tc>
          <w:tcPr>
            <w:tcW w:w="4564" w:type="dxa"/>
            <w:vAlign w:val="center"/>
          </w:tcPr>
          <w:p w:rsidR="00DA3C9D" w:rsidRDefault="00C26B2E">
            <w:r>
              <w:t>Int</w:t>
            </w:r>
          </w:p>
        </w:tc>
        <w:tc>
          <w:tcPr>
            <w:tcW w:w="1673" w:type="dxa"/>
            <w:vAlign w:val="center"/>
          </w:tcPr>
          <w:p w:rsidR="00DA3C9D" w:rsidRDefault="006F5282">
            <w:r>
              <w:t>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shd w:val="clear" w:color="auto" w:fill="E6E6E6"/>
            <w:vAlign w:val="center"/>
          </w:tcPr>
          <w:p w:rsidR="00DA3C9D" w:rsidRDefault="006F5282">
            <w:pPr>
              <w:tabs>
                <w:tab w:val="left" w:pos="1080"/>
              </w:tabs>
            </w:pPr>
            <w:bookmarkStart w:id="18" w:name="100126620"/>
            <w:r>
              <w:tab/>
            </w:r>
            <w:r w:rsidR="00C26B2E" w:rsidRPr="00587B3E">
              <w:rPr>
                <w:rFonts w:ascii="Consolas" w:hAnsi="Consolas" w:cs="Consolas"/>
                <w:color w:val="0000C0"/>
                <w:lang w:val="en-IN"/>
              </w:rPr>
              <w:t>title</w:t>
            </w:r>
            <w:bookmarkEnd w:id="18"/>
          </w:p>
        </w:tc>
        <w:tc>
          <w:tcPr>
            <w:tcW w:w="4564" w:type="dxa"/>
            <w:shd w:val="clear" w:color="auto" w:fill="E6E6E6"/>
            <w:vAlign w:val="center"/>
          </w:tcPr>
          <w:p w:rsidR="00DA3C9D" w:rsidRDefault="006F5282">
            <w:r>
              <w:t>String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DA3C9D" w:rsidRDefault="006F5282">
            <w:r>
              <w:t>Required</w:t>
            </w:r>
          </w:p>
        </w:tc>
      </w:tr>
      <w:tr w:rsidR="00DA3C9D">
        <w:tc>
          <w:tcPr>
            <w:tcW w:w="6084" w:type="dxa"/>
            <w:vMerge/>
            <w:shd w:val="clear" w:color="auto" w:fill="E6E6E6"/>
          </w:tcPr>
          <w:p w:rsidR="00DA3C9D" w:rsidRDefault="00DA3C9D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5282">
            <w:pPr>
              <w:tabs>
                <w:tab w:val="left" w:pos="1080"/>
              </w:tabs>
            </w:pPr>
            <w:bookmarkStart w:id="19" w:name="721569229"/>
            <w:r>
              <w:tab/>
            </w:r>
            <w:r w:rsidR="0023215C" w:rsidRPr="00587B3E">
              <w:rPr>
                <w:rFonts w:ascii="Consolas" w:hAnsi="Consolas" w:cs="Consolas"/>
                <w:color w:val="0000C0"/>
                <w:lang w:val="en-IN"/>
              </w:rPr>
              <w:t>noteDesc</w:t>
            </w:r>
            <w:bookmarkEnd w:id="19"/>
          </w:p>
        </w:tc>
        <w:tc>
          <w:tcPr>
            <w:tcW w:w="4564" w:type="dxa"/>
            <w:vAlign w:val="center"/>
          </w:tcPr>
          <w:p w:rsidR="00DA3C9D" w:rsidRDefault="006F5282">
            <w:r>
              <w:t>String</w:t>
            </w:r>
          </w:p>
        </w:tc>
        <w:tc>
          <w:tcPr>
            <w:tcW w:w="1673" w:type="dxa"/>
            <w:vAlign w:val="center"/>
          </w:tcPr>
          <w:p w:rsidR="00DA3C9D" w:rsidRDefault="006F5282">
            <w:r>
              <w:t>Not 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shd w:val="clear" w:color="auto" w:fill="E6E6E6"/>
            <w:vAlign w:val="center"/>
          </w:tcPr>
          <w:p w:rsidR="00DA3C9D" w:rsidRDefault="006F5282">
            <w:pPr>
              <w:tabs>
                <w:tab w:val="left" w:pos="1080"/>
              </w:tabs>
            </w:pPr>
            <w:bookmarkStart w:id="20" w:name="-332229745"/>
            <w:r>
              <w:tab/>
            </w:r>
            <w:proofErr w:type="spellStart"/>
            <w:r w:rsidR="0023215C" w:rsidRPr="00587B3E">
              <w:rPr>
                <w:rFonts w:ascii="Consolas" w:hAnsi="Consolas" w:cs="Consolas"/>
                <w:color w:val="0000C0"/>
                <w:lang w:val="en-IN"/>
              </w:rPr>
              <w:t>createTime</w:t>
            </w:r>
            <w:bookmarkEnd w:id="20"/>
            <w:proofErr w:type="spellEnd"/>
          </w:p>
        </w:tc>
        <w:tc>
          <w:tcPr>
            <w:tcW w:w="4564" w:type="dxa"/>
            <w:shd w:val="clear" w:color="auto" w:fill="E6E6E6"/>
            <w:vAlign w:val="center"/>
          </w:tcPr>
          <w:p w:rsidR="00DA3C9D" w:rsidRDefault="006F5282">
            <w:r>
              <w:t>String</w:t>
            </w:r>
            <w:r w:rsidR="0023215C">
              <w:t xml:space="preserve">(dd MMM </w:t>
            </w:r>
            <w:proofErr w:type="spellStart"/>
            <w:r w:rsidR="0023215C">
              <w:t>yyyy</w:t>
            </w:r>
            <w:proofErr w:type="spellEnd"/>
            <w:r w:rsidR="0023215C">
              <w:t>)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DA3C9D" w:rsidRDefault="006F5282">
            <w:r>
              <w:t>Not Required</w:t>
            </w:r>
          </w:p>
        </w:tc>
      </w:tr>
      <w:tr w:rsidR="00DA3C9D">
        <w:tc>
          <w:tcPr>
            <w:tcW w:w="6084" w:type="dxa"/>
            <w:vMerge/>
            <w:shd w:val="clear" w:color="auto" w:fill="E6E6E6"/>
          </w:tcPr>
          <w:p w:rsidR="00DA3C9D" w:rsidRDefault="00DA3C9D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5282">
            <w:pPr>
              <w:tabs>
                <w:tab w:val="left" w:pos="1080"/>
              </w:tabs>
            </w:pPr>
            <w:bookmarkStart w:id="21" w:name="253604718"/>
            <w:r>
              <w:tab/>
            </w:r>
            <w:r w:rsidR="0023215C" w:rsidRPr="00587B3E">
              <w:rPr>
                <w:rFonts w:ascii="Consolas" w:hAnsi="Consolas" w:cs="Consolas"/>
                <w:color w:val="0000C0"/>
                <w:lang w:val="en-IN"/>
              </w:rPr>
              <w:t>lastUpdateTime</w:t>
            </w:r>
            <w:bookmarkEnd w:id="21"/>
          </w:p>
        </w:tc>
        <w:tc>
          <w:tcPr>
            <w:tcW w:w="4564" w:type="dxa"/>
            <w:vAlign w:val="center"/>
          </w:tcPr>
          <w:p w:rsidR="00DA3C9D" w:rsidRDefault="006F5282">
            <w:r>
              <w:t>String</w:t>
            </w:r>
            <w:r w:rsidR="0023215C">
              <w:t xml:space="preserve"> (</w:t>
            </w:r>
            <w:proofErr w:type="spellStart"/>
            <w:r w:rsidR="0023215C">
              <w:t>dd</w:t>
            </w:r>
            <w:proofErr w:type="spellEnd"/>
            <w:r w:rsidR="0023215C">
              <w:t xml:space="preserve"> MMM </w:t>
            </w:r>
            <w:proofErr w:type="spellStart"/>
            <w:r w:rsidR="0023215C">
              <w:t>yyyy</w:t>
            </w:r>
            <w:proofErr w:type="spellEnd"/>
            <w:r w:rsidR="0023215C">
              <w:t>)</w:t>
            </w:r>
          </w:p>
        </w:tc>
        <w:tc>
          <w:tcPr>
            <w:tcW w:w="1673" w:type="dxa"/>
            <w:vAlign w:val="center"/>
          </w:tcPr>
          <w:p w:rsidR="00DA3C9D" w:rsidRDefault="006F5282">
            <w:r>
              <w:t>Not 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shd w:val="clear" w:color="auto" w:fill="E6E6E6"/>
            <w:vAlign w:val="center"/>
          </w:tcPr>
          <w:p w:rsidR="00DA3C9D" w:rsidRDefault="0023215C" w:rsidP="0023215C">
            <w:pPr>
              <w:tabs>
                <w:tab w:val="left" w:pos="1080"/>
              </w:tabs>
            </w:pPr>
            <w:r>
              <w:t>User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DA3C9D" w:rsidRDefault="00D15128">
            <w:r>
              <w:t>User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DA3C9D" w:rsidRDefault="006F5282">
            <w:r>
              <w:t>Not Required</w:t>
            </w:r>
          </w:p>
        </w:tc>
      </w:tr>
      <w:tr w:rsidR="00DA3C9D">
        <w:tc>
          <w:tcPr>
            <w:tcW w:w="6084" w:type="dxa"/>
            <w:vMerge/>
            <w:shd w:val="clear" w:color="auto" w:fill="E6E6E6"/>
          </w:tcPr>
          <w:p w:rsidR="00DA3C9D" w:rsidRDefault="00DA3C9D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5282">
            <w:pPr>
              <w:tabs>
                <w:tab w:val="left" w:pos="1080"/>
              </w:tabs>
            </w:pPr>
            <w:bookmarkStart w:id="22" w:name="291939040"/>
            <w:r>
              <w:tab/>
            </w:r>
            <w:r w:rsidR="00906EB7" w:rsidRPr="00587B3E">
              <w:rPr>
                <w:rFonts w:ascii="Consolas" w:hAnsi="Consolas" w:cs="Consolas"/>
                <w:color w:val="0000C0"/>
                <w:lang w:val="en-IN"/>
              </w:rPr>
              <w:t>userId</w:t>
            </w:r>
            <w:bookmarkEnd w:id="22"/>
          </w:p>
        </w:tc>
        <w:tc>
          <w:tcPr>
            <w:tcW w:w="4564" w:type="dxa"/>
            <w:vAlign w:val="center"/>
          </w:tcPr>
          <w:p w:rsidR="00DA3C9D" w:rsidRDefault="00BD566B">
            <w:r>
              <w:t>int</w:t>
            </w:r>
          </w:p>
        </w:tc>
        <w:tc>
          <w:tcPr>
            <w:tcW w:w="1673" w:type="dxa"/>
            <w:vAlign w:val="center"/>
          </w:tcPr>
          <w:p w:rsidR="00DA3C9D" w:rsidRDefault="006F5282">
            <w:r>
              <w:t>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shd w:val="clear" w:color="auto" w:fill="E6E6E6"/>
            <w:vAlign w:val="center"/>
          </w:tcPr>
          <w:p w:rsidR="00DA3C9D" w:rsidRDefault="006F5282">
            <w:pPr>
              <w:tabs>
                <w:tab w:val="left" w:pos="720"/>
              </w:tabs>
            </w:pPr>
            <w:bookmarkStart w:id="23" w:name="120695032"/>
            <w:r>
              <w:tab/>
            </w:r>
            <w:r w:rsidR="00170FDD" w:rsidRPr="00587B3E">
              <w:rPr>
                <w:rFonts w:ascii="Consolas" w:hAnsi="Consolas" w:cs="Consolas"/>
                <w:color w:val="0000C0"/>
                <w:lang w:val="en-IN"/>
              </w:rPr>
              <w:t>email</w:t>
            </w:r>
            <w:bookmarkEnd w:id="23"/>
          </w:p>
        </w:tc>
        <w:tc>
          <w:tcPr>
            <w:tcW w:w="4564" w:type="dxa"/>
            <w:shd w:val="clear" w:color="auto" w:fill="E6E6E6"/>
            <w:vAlign w:val="center"/>
          </w:tcPr>
          <w:p w:rsidR="00DA3C9D" w:rsidRDefault="00BD566B">
            <w:r>
              <w:t>String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DA3C9D" w:rsidRDefault="006F5282">
            <w:r>
              <w:t>Required</w:t>
            </w:r>
          </w:p>
        </w:tc>
      </w:tr>
      <w:tr w:rsidR="00DA3C9D">
        <w:tc>
          <w:tcPr>
            <w:tcW w:w="6084" w:type="dxa"/>
            <w:vMerge/>
            <w:shd w:val="clear" w:color="auto" w:fill="E6E6E6"/>
          </w:tcPr>
          <w:p w:rsidR="00DA3C9D" w:rsidRDefault="00DA3C9D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5282">
            <w:pPr>
              <w:tabs>
                <w:tab w:val="left" w:pos="1080"/>
              </w:tabs>
            </w:pPr>
            <w:bookmarkStart w:id="24" w:name="-1875980234"/>
            <w:r>
              <w:tab/>
            </w:r>
            <w:r w:rsidR="00C73029" w:rsidRPr="00587B3E">
              <w:rPr>
                <w:rFonts w:ascii="Consolas" w:hAnsi="Consolas" w:cs="Consolas"/>
                <w:color w:val="0000C0"/>
                <w:lang w:val="en-IN"/>
              </w:rPr>
              <w:t>createTime</w:t>
            </w:r>
            <w:bookmarkEnd w:id="24"/>
          </w:p>
        </w:tc>
        <w:tc>
          <w:tcPr>
            <w:tcW w:w="4564" w:type="dxa"/>
            <w:vAlign w:val="center"/>
          </w:tcPr>
          <w:p w:rsidR="00DA3C9D" w:rsidRDefault="00BD566B">
            <w:r>
              <w:t xml:space="preserve">String(dd MMM 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1673" w:type="dxa"/>
            <w:vAlign w:val="center"/>
          </w:tcPr>
          <w:p w:rsidR="00DA3C9D" w:rsidRDefault="006F5282">
            <w:r>
              <w:t>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shd w:val="clear" w:color="auto" w:fill="E6E6E6"/>
            <w:vAlign w:val="center"/>
          </w:tcPr>
          <w:p w:rsidR="00DA3C9D" w:rsidRDefault="006F5282">
            <w:pPr>
              <w:tabs>
                <w:tab w:val="left" w:pos="1440"/>
              </w:tabs>
            </w:pPr>
            <w:bookmarkStart w:id="25" w:name="1062631011"/>
            <w:r>
              <w:tab/>
            </w:r>
            <w:r w:rsidR="00BD566B" w:rsidRPr="00587B3E">
              <w:rPr>
                <w:rFonts w:ascii="Consolas" w:hAnsi="Consolas" w:cs="Consolas"/>
                <w:color w:val="0000C0"/>
                <w:lang w:val="en-IN"/>
              </w:rPr>
              <w:t>lastUpdateTime</w:t>
            </w:r>
            <w:bookmarkEnd w:id="25"/>
          </w:p>
        </w:tc>
        <w:tc>
          <w:tcPr>
            <w:tcW w:w="4564" w:type="dxa"/>
            <w:shd w:val="clear" w:color="auto" w:fill="E6E6E6"/>
            <w:vAlign w:val="center"/>
          </w:tcPr>
          <w:p w:rsidR="00DA3C9D" w:rsidRDefault="00BD566B">
            <w:r>
              <w:t xml:space="preserve">String(dd MMM 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DA3C9D" w:rsidRDefault="006F5282">
            <w:r>
              <w:t>Required</w:t>
            </w:r>
          </w:p>
        </w:tc>
      </w:tr>
      <w:tr w:rsidR="00DA3C9D">
        <w:tc>
          <w:tcPr>
            <w:tcW w:w="6084" w:type="dxa"/>
            <w:vMerge/>
            <w:shd w:val="clear" w:color="auto" w:fill="E6E6E6"/>
          </w:tcPr>
          <w:p w:rsidR="00DA3C9D" w:rsidRDefault="00DA3C9D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DA3C9D" w:rsidRDefault="00DA3C9D"/>
        </w:tc>
      </w:tr>
    </w:tbl>
    <w:p w:rsidR="00DA3C9D" w:rsidRDefault="00B516D7" w:rsidP="00DB0184">
      <w:pPr>
        <w:pStyle w:val="Heading2"/>
      </w:pPr>
      <w:bookmarkStart w:id="26" w:name="-1682566848"/>
      <w:bookmarkStart w:id="27" w:name="_Toc485657541"/>
      <w:r>
        <w:t>Note</w:t>
      </w:r>
      <w:r w:rsidR="006F5282">
        <w:t xml:space="preserve"> - </w:t>
      </w:r>
      <w:bookmarkEnd w:id="26"/>
      <w:proofErr w:type="spellStart"/>
      <w:r w:rsidR="00DB0184" w:rsidRPr="00DB0184">
        <w:t>getNotesByUserId</w:t>
      </w:r>
      <w:bookmarkEnd w:id="27"/>
      <w:proofErr w:type="spellEnd"/>
    </w:p>
    <w:p w:rsidR="00DA3C9D" w:rsidRDefault="000E7A6A">
      <w:pPr>
        <w:pStyle w:val="NuanceBody"/>
      </w:pPr>
      <w:r>
        <w:t xml:space="preserve">Retrieve the Notes of user by </w:t>
      </w:r>
      <w:proofErr w:type="spellStart"/>
      <w:r>
        <w:t>userId</w:t>
      </w:r>
      <w:proofErr w:type="spellEnd"/>
      <w:r w:rsidR="006F5282">
        <w:t>.</w:t>
      </w:r>
    </w:p>
    <w:p w:rsidR="00DA3C9D" w:rsidRDefault="006F5282">
      <w:pPr>
        <w:pStyle w:val="Heading3"/>
      </w:pPr>
      <w:bookmarkStart w:id="28" w:name="_Toc485657542"/>
      <w:r>
        <w:t>Connection Information</w:t>
      </w:r>
      <w:bookmarkEnd w:id="28"/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332"/>
        <w:gridCol w:w="9138"/>
      </w:tblGrid>
      <w:tr w:rsidR="001421C0" w:rsidRPr="007720CE" w:rsidTr="008B1DBF">
        <w:trPr>
          <w:cantSplit/>
          <w:trHeight w:val="361"/>
          <w:tblHeader/>
          <w:jc w:val="center"/>
        </w:trPr>
        <w:tc>
          <w:tcPr>
            <w:tcW w:w="5000" w:type="pct"/>
            <w:gridSpan w:val="2"/>
            <w:shd w:val="clear" w:color="auto" w:fill="008000"/>
          </w:tcPr>
          <w:p w:rsidR="001421C0" w:rsidRPr="007720CE" w:rsidRDefault="001421C0" w:rsidP="00C73029">
            <w:pPr>
              <w:pStyle w:val="VITableHeading"/>
              <w:tabs>
                <w:tab w:val="left" w:pos="3725"/>
                <w:tab w:val="left" w:pos="3849"/>
                <w:tab w:val="left" w:pos="6397"/>
                <w:tab w:val="left" w:pos="9277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1421C0" w:rsidRPr="007720CE" w:rsidTr="008B1DBF">
        <w:trPr>
          <w:cantSplit/>
          <w:trHeight w:val="310"/>
          <w:jc w:val="center"/>
        </w:trPr>
        <w:tc>
          <w:tcPr>
            <w:tcW w:w="1336" w:type="pct"/>
          </w:tcPr>
          <w:p w:rsidR="001421C0" w:rsidRPr="003313DB" w:rsidRDefault="001421C0" w:rsidP="00C73029">
            <w:pPr>
              <w:pStyle w:val="VITableBody"/>
              <w:rPr>
                <w:sz w:val="20"/>
              </w:rPr>
            </w:pPr>
            <w:r w:rsidRPr="003313DB">
              <w:rPr>
                <w:sz w:val="20"/>
              </w:rPr>
              <w:t>Operation Name</w:t>
            </w:r>
          </w:p>
        </w:tc>
        <w:tc>
          <w:tcPr>
            <w:tcW w:w="3664" w:type="pct"/>
          </w:tcPr>
          <w:p w:rsidR="001421C0" w:rsidRPr="003313DB" w:rsidRDefault="00B5237C" w:rsidP="00C73029">
            <w:pPr>
              <w:pStyle w:val="VITableBody"/>
              <w:rPr>
                <w:b/>
                <w:sz w:val="20"/>
              </w:rPr>
            </w:pPr>
            <w:r>
              <w:rPr>
                <w:sz w:val="20"/>
              </w:rPr>
              <w:t>Note</w:t>
            </w:r>
            <w:r w:rsidR="001421C0">
              <w:rPr>
                <w:sz w:val="20"/>
              </w:rPr>
              <w:t>.</w:t>
            </w:r>
            <w:r w:rsidRPr="00DB0184">
              <w:t xml:space="preserve"> </w:t>
            </w:r>
            <w:proofErr w:type="spellStart"/>
            <w:r w:rsidRPr="00DB0184">
              <w:t>getNotesByUserId</w:t>
            </w:r>
            <w:proofErr w:type="spellEnd"/>
            <w:r>
              <w:rPr>
                <w:sz w:val="20"/>
              </w:rPr>
              <w:t xml:space="preserve"> </w:t>
            </w:r>
            <w:r w:rsidR="001421C0">
              <w:rPr>
                <w:sz w:val="20"/>
              </w:rPr>
              <w:t>()</w:t>
            </w:r>
          </w:p>
        </w:tc>
      </w:tr>
    </w:tbl>
    <w:p w:rsidR="00DA3C9D" w:rsidRDefault="006F5282">
      <w:pPr>
        <w:pStyle w:val="Heading3"/>
      </w:pPr>
      <w:bookmarkStart w:id="29" w:name="_Toc485657543"/>
      <w:r>
        <w:t>Inputs</w:t>
      </w:r>
      <w:bookmarkEnd w:id="29"/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4"/>
        <w:gridCol w:w="4564"/>
        <w:gridCol w:w="1673"/>
      </w:tblGrid>
      <w:tr w:rsidR="00DE5456" w:rsidRPr="00F41300" w:rsidTr="00C73029">
        <w:trPr>
          <w:tblHeader/>
        </w:trPr>
        <w:tc>
          <w:tcPr>
            <w:tcW w:w="6084" w:type="dxa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Name</w:t>
            </w:r>
          </w:p>
        </w:tc>
        <w:tc>
          <w:tcPr>
            <w:tcW w:w="6237" w:type="dxa"/>
            <w:gridSpan w:val="2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>
              <w:rPr>
                <w:b/>
                <w:bCs/>
              </w:rPr>
              <w:t>Type/Required/Description</w:t>
            </w:r>
          </w:p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5282">
            <w:bookmarkStart w:id="30" w:name="1304202989"/>
            <w:r>
              <w:t>Header</w:t>
            </w:r>
            <w:bookmarkEnd w:id="30"/>
          </w:p>
        </w:tc>
        <w:tc>
          <w:tcPr>
            <w:tcW w:w="4564" w:type="dxa"/>
            <w:vAlign w:val="center"/>
          </w:tcPr>
          <w:p w:rsidR="00DA3C9D" w:rsidRDefault="006F5282">
            <w:proofErr w:type="spellStart"/>
            <w:r>
              <w:t>HttpHeader</w:t>
            </w:r>
            <w:proofErr w:type="spellEnd"/>
          </w:p>
        </w:tc>
        <w:tc>
          <w:tcPr>
            <w:tcW w:w="1673" w:type="dxa"/>
            <w:vAlign w:val="center"/>
          </w:tcPr>
          <w:p w:rsidR="00DA3C9D" w:rsidRDefault="006F5282">
            <w:r>
              <w:t>Not 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shd w:val="clear" w:color="auto" w:fill="E6E6E6"/>
            <w:vAlign w:val="center"/>
          </w:tcPr>
          <w:p w:rsidR="00DA3C9D" w:rsidRDefault="006F5282" w:rsidP="002C1C2F">
            <w:pPr>
              <w:tabs>
                <w:tab w:val="left" w:pos="360"/>
              </w:tabs>
            </w:pPr>
            <w:bookmarkStart w:id="31" w:name="-303594118"/>
            <w:r>
              <w:lastRenderedPageBreak/>
              <w:tab/>
            </w:r>
            <w:bookmarkEnd w:id="31"/>
            <w:proofErr w:type="spellStart"/>
            <w:r w:rsidR="002C1C2F">
              <w:t>userId</w:t>
            </w:r>
            <w:proofErr w:type="spellEnd"/>
          </w:p>
        </w:tc>
        <w:tc>
          <w:tcPr>
            <w:tcW w:w="4564" w:type="dxa"/>
            <w:shd w:val="clear" w:color="auto" w:fill="E6E6E6"/>
            <w:vAlign w:val="center"/>
          </w:tcPr>
          <w:p w:rsidR="00DA3C9D" w:rsidRDefault="002C1C2F">
            <w:proofErr w:type="spellStart"/>
            <w:r>
              <w:t>int</w:t>
            </w:r>
            <w:proofErr w:type="spellEnd"/>
          </w:p>
        </w:tc>
        <w:tc>
          <w:tcPr>
            <w:tcW w:w="1673" w:type="dxa"/>
            <w:shd w:val="clear" w:color="auto" w:fill="E6E6E6"/>
            <w:vAlign w:val="center"/>
          </w:tcPr>
          <w:p w:rsidR="00DA3C9D" w:rsidRDefault="006F5282">
            <w:r>
              <w:t>Required</w:t>
            </w:r>
          </w:p>
        </w:tc>
      </w:tr>
      <w:tr w:rsidR="00DA3C9D">
        <w:tc>
          <w:tcPr>
            <w:tcW w:w="6084" w:type="dxa"/>
            <w:vMerge/>
            <w:shd w:val="clear" w:color="auto" w:fill="E6E6E6"/>
          </w:tcPr>
          <w:p w:rsidR="00DA3C9D" w:rsidRDefault="00DA3C9D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DA3C9D" w:rsidRDefault="002C1C2F">
            <w:proofErr w:type="spellStart"/>
            <w:r>
              <w:t>userId</w:t>
            </w:r>
            <w:proofErr w:type="spellEnd"/>
            <w:r>
              <w:t xml:space="preserve"> default value 1,2,3</w:t>
            </w:r>
          </w:p>
        </w:tc>
      </w:tr>
    </w:tbl>
    <w:p w:rsidR="00DA3C9D" w:rsidRDefault="006F5282">
      <w:pPr>
        <w:pStyle w:val="Heading3"/>
      </w:pPr>
      <w:bookmarkStart w:id="32" w:name="_Toc485657544"/>
      <w:r>
        <w:t>Outputs</w:t>
      </w:r>
      <w:bookmarkEnd w:id="32"/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4"/>
        <w:gridCol w:w="4564"/>
        <w:gridCol w:w="1673"/>
      </w:tblGrid>
      <w:tr w:rsidR="00DE5456" w:rsidRPr="00F41300" w:rsidTr="00C73029">
        <w:trPr>
          <w:tblHeader/>
        </w:trPr>
        <w:tc>
          <w:tcPr>
            <w:tcW w:w="6084" w:type="dxa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Name</w:t>
            </w:r>
          </w:p>
        </w:tc>
        <w:tc>
          <w:tcPr>
            <w:tcW w:w="6237" w:type="dxa"/>
            <w:gridSpan w:val="2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>
              <w:rPr>
                <w:b/>
                <w:bCs/>
              </w:rPr>
              <w:t>Type/Required/Description</w:t>
            </w:r>
          </w:p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3648">
            <w:r>
              <w:rPr>
                <w:rFonts w:ascii="Consolas" w:hAnsi="Consolas" w:cs="Consolas"/>
                <w:color w:val="000000"/>
                <w:highlight w:val="lightGray"/>
                <w:lang w:val="en-IN"/>
              </w:rPr>
              <w:t>List&lt;NoteResponse&gt;</w:t>
            </w:r>
          </w:p>
        </w:tc>
        <w:tc>
          <w:tcPr>
            <w:tcW w:w="4564" w:type="dxa"/>
            <w:vAlign w:val="center"/>
          </w:tcPr>
          <w:p w:rsidR="00DA3C9D" w:rsidRDefault="00DA3C9D"/>
        </w:tc>
        <w:tc>
          <w:tcPr>
            <w:tcW w:w="1673" w:type="dxa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9D3715">
        <w:tc>
          <w:tcPr>
            <w:tcW w:w="6084" w:type="dxa"/>
            <w:vMerge w:val="restart"/>
            <w:shd w:val="clear" w:color="auto" w:fill="E6E6E6"/>
            <w:vAlign w:val="center"/>
          </w:tcPr>
          <w:p w:rsidR="009D3715" w:rsidRDefault="009D3715" w:rsidP="009D3715">
            <w:pPr>
              <w:tabs>
                <w:tab w:val="left" w:pos="720"/>
              </w:tabs>
            </w:pPr>
            <w:r>
              <w:tab/>
            </w:r>
            <w:proofErr w:type="spellStart"/>
            <w:r w:rsidRPr="00276309">
              <w:rPr>
                <w:rFonts w:ascii="Consolas" w:hAnsi="Consolas" w:cs="Consolas"/>
                <w:color w:val="0000C0"/>
                <w:lang w:val="en-IN"/>
              </w:rPr>
              <w:t>noteId</w:t>
            </w:r>
            <w:proofErr w:type="spellEnd"/>
          </w:p>
        </w:tc>
        <w:tc>
          <w:tcPr>
            <w:tcW w:w="4564" w:type="dxa"/>
            <w:shd w:val="clear" w:color="auto" w:fill="E6E6E6"/>
            <w:vAlign w:val="center"/>
          </w:tcPr>
          <w:p w:rsidR="009D3715" w:rsidRDefault="009D3715" w:rsidP="009D3715">
            <w:r>
              <w:t>Int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9D3715" w:rsidRDefault="009D3715" w:rsidP="009D3715"/>
        </w:tc>
      </w:tr>
      <w:tr w:rsidR="009D3715">
        <w:tc>
          <w:tcPr>
            <w:tcW w:w="6084" w:type="dxa"/>
            <w:vMerge/>
            <w:shd w:val="clear" w:color="auto" w:fill="E6E6E6"/>
          </w:tcPr>
          <w:p w:rsidR="009D3715" w:rsidRDefault="009D3715" w:rsidP="009D3715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9D3715" w:rsidRDefault="009D3715" w:rsidP="009D3715"/>
        </w:tc>
      </w:tr>
      <w:tr w:rsidR="009D3715">
        <w:tc>
          <w:tcPr>
            <w:tcW w:w="6084" w:type="dxa"/>
            <w:vMerge w:val="restart"/>
            <w:vAlign w:val="center"/>
          </w:tcPr>
          <w:p w:rsidR="009D3715" w:rsidRDefault="009D3715" w:rsidP="009D3715">
            <w:pPr>
              <w:tabs>
                <w:tab w:val="left" w:pos="1080"/>
              </w:tabs>
            </w:pPr>
            <w:r>
              <w:tab/>
            </w:r>
            <w:r w:rsidRPr="00276309">
              <w:rPr>
                <w:rFonts w:ascii="Consolas" w:hAnsi="Consolas" w:cs="Consolas"/>
                <w:color w:val="0000C0"/>
                <w:lang w:val="en-IN"/>
              </w:rPr>
              <w:t>title</w:t>
            </w:r>
          </w:p>
        </w:tc>
        <w:tc>
          <w:tcPr>
            <w:tcW w:w="4564" w:type="dxa"/>
            <w:vAlign w:val="center"/>
          </w:tcPr>
          <w:p w:rsidR="009D3715" w:rsidRDefault="009D3715" w:rsidP="009D3715">
            <w:r>
              <w:t>String</w:t>
            </w:r>
          </w:p>
        </w:tc>
        <w:tc>
          <w:tcPr>
            <w:tcW w:w="1673" w:type="dxa"/>
            <w:vAlign w:val="center"/>
          </w:tcPr>
          <w:p w:rsidR="009D3715" w:rsidRDefault="009D3715" w:rsidP="009D3715">
            <w:r>
              <w:t>Required</w:t>
            </w:r>
          </w:p>
        </w:tc>
      </w:tr>
      <w:tr w:rsidR="009D3715">
        <w:tc>
          <w:tcPr>
            <w:tcW w:w="6084" w:type="dxa"/>
            <w:vMerge/>
          </w:tcPr>
          <w:p w:rsidR="009D3715" w:rsidRDefault="009D3715" w:rsidP="009D3715"/>
        </w:tc>
        <w:tc>
          <w:tcPr>
            <w:tcW w:w="6237" w:type="dxa"/>
            <w:gridSpan w:val="2"/>
            <w:vAlign w:val="center"/>
          </w:tcPr>
          <w:p w:rsidR="009D3715" w:rsidRDefault="009D3715" w:rsidP="009D3715"/>
        </w:tc>
      </w:tr>
      <w:tr w:rsidR="009D3715">
        <w:tc>
          <w:tcPr>
            <w:tcW w:w="6084" w:type="dxa"/>
            <w:vMerge w:val="restart"/>
            <w:shd w:val="clear" w:color="auto" w:fill="E6E6E6"/>
            <w:vAlign w:val="center"/>
          </w:tcPr>
          <w:p w:rsidR="009D3715" w:rsidRDefault="009D3715" w:rsidP="009D3715">
            <w:pPr>
              <w:tabs>
                <w:tab w:val="left" w:pos="1080"/>
              </w:tabs>
            </w:pPr>
            <w:r>
              <w:tab/>
            </w:r>
            <w:r w:rsidRPr="00276309">
              <w:rPr>
                <w:rFonts w:ascii="Consolas" w:hAnsi="Consolas" w:cs="Consolas"/>
                <w:color w:val="0000C0"/>
                <w:lang w:val="en-IN"/>
              </w:rPr>
              <w:t>noteDesc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9D3715" w:rsidRDefault="009D3715" w:rsidP="009D3715">
            <w:r>
              <w:t>String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9D3715" w:rsidRDefault="009D3715" w:rsidP="009D3715">
            <w:r>
              <w:t>Required</w:t>
            </w:r>
          </w:p>
        </w:tc>
      </w:tr>
      <w:tr w:rsidR="009D3715">
        <w:tc>
          <w:tcPr>
            <w:tcW w:w="6084" w:type="dxa"/>
            <w:vMerge/>
            <w:shd w:val="clear" w:color="auto" w:fill="E6E6E6"/>
          </w:tcPr>
          <w:p w:rsidR="009D3715" w:rsidRDefault="009D3715" w:rsidP="009D3715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9D3715" w:rsidRDefault="009D3715" w:rsidP="009D3715"/>
        </w:tc>
      </w:tr>
      <w:tr w:rsidR="009D3715">
        <w:tc>
          <w:tcPr>
            <w:tcW w:w="6084" w:type="dxa"/>
            <w:vMerge w:val="restart"/>
            <w:vAlign w:val="center"/>
          </w:tcPr>
          <w:p w:rsidR="009D3715" w:rsidRDefault="009D3715" w:rsidP="009D3715">
            <w:pPr>
              <w:tabs>
                <w:tab w:val="left" w:pos="1080"/>
              </w:tabs>
            </w:pPr>
            <w:r>
              <w:tab/>
            </w:r>
            <w:proofErr w:type="spellStart"/>
            <w:r w:rsidRPr="00276309">
              <w:rPr>
                <w:rFonts w:ascii="Consolas" w:hAnsi="Consolas" w:cs="Consolas"/>
                <w:color w:val="0000C0"/>
                <w:lang w:val="en-IN"/>
              </w:rPr>
              <w:t>createTime</w:t>
            </w:r>
            <w:proofErr w:type="spellEnd"/>
          </w:p>
        </w:tc>
        <w:tc>
          <w:tcPr>
            <w:tcW w:w="4564" w:type="dxa"/>
            <w:vAlign w:val="center"/>
          </w:tcPr>
          <w:p w:rsidR="009D3715" w:rsidRDefault="009D3715" w:rsidP="009D3715">
            <w:r>
              <w:t xml:space="preserve">String(dd MMM 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1673" w:type="dxa"/>
            <w:vAlign w:val="center"/>
          </w:tcPr>
          <w:p w:rsidR="009D3715" w:rsidRDefault="009D3715" w:rsidP="009D3715">
            <w:r>
              <w:t>Not 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</w:tbl>
    <w:p w:rsidR="00DA3C9D" w:rsidRDefault="006B166E" w:rsidP="00767654">
      <w:pPr>
        <w:pStyle w:val="Heading2"/>
      </w:pPr>
      <w:bookmarkStart w:id="33" w:name="1168254798"/>
      <w:bookmarkStart w:id="34" w:name="_Toc485657545"/>
      <w:r>
        <w:t>Note</w:t>
      </w:r>
      <w:r w:rsidR="006F5282">
        <w:t xml:space="preserve"> - </w:t>
      </w:r>
      <w:bookmarkEnd w:id="33"/>
      <w:proofErr w:type="spellStart"/>
      <w:r w:rsidR="00767654" w:rsidRPr="00767654">
        <w:t>createNote</w:t>
      </w:r>
      <w:bookmarkEnd w:id="34"/>
      <w:proofErr w:type="spellEnd"/>
    </w:p>
    <w:p w:rsidR="00DA3C9D" w:rsidRDefault="001912BF">
      <w:pPr>
        <w:pStyle w:val="NuanceBody"/>
      </w:pPr>
      <w:r>
        <w:t>Create</w:t>
      </w:r>
      <w:r w:rsidR="006F5282">
        <w:t xml:space="preserve"> </w:t>
      </w:r>
      <w:r>
        <w:t>the Note for user and with details.</w:t>
      </w:r>
    </w:p>
    <w:p w:rsidR="00DA3C9D" w:rsidRDefault="006F5282">
      <w:pPr>
        <w:pStyle w:val="Heading3"/>
      </w:pPr>
      <w:bookmarkStart w:id="35" w:name="_Toc485657546"/>
      <w:r>
        <w:t>Connection Information</w:t>
      </w:r>
      <w:bookmarkEnd w:id="35"/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332"/>
        <w:gridCol w:w="9138"/>
      </w:tblGrid>
      <w:tr w:rsidR="001421C0" w:rsidRPr="007720CE" w:rsidTr="008B1DBF">
        <w:trPr>
          <w:cantSplit/>
          <w:trHeight w:val="361"/>
          <w:tblHeader/>
          <w:jc w:val="center"/>
        </w:trPr>
        <w:tc>
          <w:tcPr>
            <w:tcW w:w="5000" w:type="pct"/>
            <w:gridSpan w:val="2"/>
            <w:shd w:val="clear" w:color="auto" w:fill="008000"/>
          </w:tcPr>
          <w:p w:rsidR="001421C0" w:rsidRPr="007720CE" w:rsidRDefault="001421C0" w:rsidP="00C73029">
            <w:pPr>
              <w:pStyle w:val="VITableHeading"/>
              <w:tabs>
                <w:tab w:val="left" w:pos="3725"/>
                <w:tab w:val="left" w:pos="3849"/>
                <w:tab w:val="left" w:pos="6397"/>
                <w:tab w:val="left" w:pos="9277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1421C0" w:rsidRPr="007720CE" w:rsidTr="008B1DBF">
        <w:trPr>
          <w:cantSplit/>
          <w:trHeight w:val="310"/>
          <w:jc w:val="center"/>
        </w:trPr>
        <w:tc>
          <w:tcPr>
            <w:tcW w:w="1336" w:type="pct"/>
          </w:tcPr>
          <w:p w:rsidR="001421C0" w:rsidRPr="003313DB" w:rsidRDefault="001421C0" w:rsidP="00C73029">
            <w:pPr>
              <w:pStyle w:val="VITableBody"/>
              <w:rPr>
                <w:sz w:val="20"/>
              </w:rPr>
            </w:pPr>
            <w:r w:rsidRPr="003313DB">
              <w:rPr>
                <w:sz w:val="20"/>
              </w:rPr>
              <w:t>Operation Name</w:t>
            </w:r>
          </w:p>
        </w:tc>
        <w:tc>
          <w:tcPr>
            <w:tcW w:w="3664" w:type="pct"/>
          </w:tcPr>
          <w:p w:rsidR="001421C0" w:rsidRPr="003313DB" w:rsidRDefault="00510637" w:rsidP="00C73029">
            <w:pPr>
              <w:pStyle w:val="VITableBody"/>
              <w:rPr>
                <w:b/>
                <w:sz w:val="20"/>
              </w:rPr>
            </w:pPr>
            <w:r>
              <w:rPr>
                <w:sz w:val="20"/>
              </w:rPr>
              <w:t>Note</w:t>
            </w:r>
            <w:r w:rsidR="001421C0">
              <w:rPr>
                <w:sz w:val="20"/>
              </w:rPr>
              <w:t>.</w:t>
            </w:r>
            <w:r>
              <w:rPr>
                <w:rFonts w:ascii="Consolas" w:hAnsi="Consolas" w:cs="Consolas"/>
                <w:color w:val="000000"/>
                <w:highlight w:val="lightGray"/>
                <w:lang w:val="en-IN"/>
              </w:rPr>
              <w:t>createNote</w:t>
            </w:r>
            <w:r>
              <w:rPr>
                <w:sz w:val="20"/>
              </w:rPr>
              <w:t xml:space="preserve"> </w:t>
            </w:r>
            <w:r w:rsidR="001421C0">
              <w:rPr>
                <w:sz w:val="20"/>
              </w:rPr>
              <w:t>()</w:t>
            </w:r>
          </w:p>
        </w:tc>
      </w:tr>
    </w:tbl>
    <w:p w:rsidR="00DA3C9D" w:rsidRDefault="006F5282">
      <w:pPr>
        <w:pStyle w:val="Heading3"/>
      </w:pPr>
      <w:bookmarkStart w:id="36" w:name="_Toc485657547"/>
      <w:r>
        <w:t>Inputs</w:t>
      </w:r>
      <w:bookmarkEnd w:id="36"/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4"/>
        <w:gridCol w:w="4564"/>
        <w:gridCol w:w="1673"/>
      </w:tblGrid>
      <w:tr w:rsidR="00DE5456" w:rsidRPr="00F41300" w:rsidTr="00C73029">
        <w:trPr>
          <w:tblHeader/>
        </w:trPr>
        <w:tc>
          <w:tcPr>
            <w:tcW w:w="6084" w:type="dxa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Name</w:t>
            </w:r>
          </w:p>
        </w:tc>
        <w:tc>
          <w:tcPr>
            <w:tcW w:w="6237" w:type="dxa"/>
            <w:gridSpan w:val="2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>
              <w:rPr>
                <w:b/>
                <w:bCs/>
              </w:rPr>
              <w:t>Type/Required/Description</w:t>
            </w:r>
          </w:p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5282">
            <w:bookmarkStart w:id="37" w:name="-1714286177"/>
            <w:r>
              <w:t>Header</w:t>
            </w:r>
            <w:bookmarkEnd w:id="37"/>
          </w:p>
        </w:tc>
        <w:tc>
          <w:tcPr>
            <w:tcW w:w="4564" w:type="dxa"/>
            <w:vAlign w:val="center"/>
          </w:tcPr>
          <w:p w:rsidR="00DA3C9D" w:rsidRDefault="006F5282">
            <w:proofErr w:type="spellStart"/>
            <w:r>
              <w:t>HttpHeader</w:t>
            </w:r>
            <w:proofErr w:type="spellEnd"/>
          </w:p>
        </w:tc>
        <w:tc>
          <w:tcPr>
            <w:tcW w:w="1673" w:type="dxa"/>
            <w:vAlign w:val="center"/>
          </w:tcPr>
          <w:p w:rsidR="00DA3C9D" w:rsidRDefault="006F5282">
            <w:r>
              <w:t>Not 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630CE9">
        <w:tc>
          <w:tcPr>
            <w:tcW w:w="6084" w:type="dxa"/>
            <w:vMerge w:val="restart"/>
            <w:shd w:val="clear" w:color="auto" w:fill="E6E6E6"/>
            <w:vAlign w:val="center"/>
          </w:tcPr>
          <w:p w:rsidR="00630CE9" w:rsidRDefault="00630CE9" w:rsidP="00630CE9">
            <w:pPr>
              <w:tabs>
                <w:tab w:val="left" w:pos="720"/>
              </w:tabs>
            </w:pPr>
            <w:r>
              <w:tab/>
            </w:r>
            <w:r w:rsidRPr="00276309">
              <w:rPr>
                <w:rFonts w:ascii="Consolas" w:hAnsi="Consolas" w:cs="Consolas"/>
                <w:color w:val="0000C0"/>
                <w:lang w:val="en-IN"/>
              </w:rPr>
              <w:t>noteId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630CE9" w:rsidRDefault="00630CE9" w:rsidP="00630CE9">
            <w:r>
              <w:t>Int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630CE9" w:rsidRDefault="00630CE9" w:rsidP="00630CE9">
            <w:r>
              <w:t>Required</w:t>
            </w:r>
          </w:p>
        </w:tc>
      </w:tr>
      <w:tr w:rsidR="00630CE9">
        <w:tc>
          <w:tcPr>
            <w:tcW w:w="6084" w:type="dxa"/>
            <w:vMerge/>
            <w:shd w:val="clear" w:color="auto" w:fill="E6E6E6"/>
          </w:tcPr>
          <w:p w:rsidR="00630CE9" w:rsidRDefault="00630CE9" w:rsidP="00630CE9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630CE9" w:rsidRDefault="00630CE9" w:rsidP="00630CE9"/>
        </w:tc>
      </w:tr>
      <w:tr w:rsidR="00630CE9">
        <w:tc>
          <w:tcPr>
            <w:tcW w:w="6084" w:type="dxa"/>
            <w:vMerge w:val="restart"/>
            <w:vAlign w:val="center"/>
          </w:tcPr>
          <w:p w:rsidR="00630CE9" w:rsidRDefault="00630CE9" w:rsidP="00630CE9">
            <w:pPr>
              <w:tabs>
                <w:tab w:val="left" w:pos="1080"/>
              </w:tabs>
            </w:pPr>
            <w:r>
              <w:tab/>
            </w:r>
            <w:r w:rsidRPr="00276309">
              <w:rPr>
                <w:rFonts w:ascii="Consolas" w:hAnsi="Consolas" w:cs="Consolas"/>
                <w:color w:val="0000C0"/>
                <w:lang w:val="en-IN"/>
              </w:rPr>
              <w:t>title</w:t>
            </w:r>
          </w:p>
        </w:tc>
        <w:tc>
          <w:tcPr>
            <w:tcW w:w="4564" w:type="dxa"/>
            <w:vAlign w:val="center"/>
          </w:tcPr>
          <w:p w:rsidR="00630CE9" w:rsidRDefault="00630CE9" w:rsidP="00630CE9">
            <w:r>
              <w:t>String</w:t>
            </w:r>
          </w:p>
        </w:tc>
        <w:tc>
          <w:tcPr>
            <w:tcW w:w="1673" w:type="dxa"/>
            <w:vAlign w:val="center"/>
          </w:tcPr>
          <w:p w:rsidR="00630CE9" w:rsidRDefault="00630CE9" w:rsidP="00630CE9">
            <w:r>
              <w:t>Not Required</w:t>
            </w:r>
          </w:p>
        </w:tc>
      </w:tr>
      <w:tr w:rsidR="00630CE9">
        <w:tc>
          <w:tcPr>
            <w:tcW w:w="6084" w:type="dxa"/>
            <w:vMerge/>
          </w:tcPr>
          <w:p w:rsidR="00630CE9" w:rsidRPr="00276309" w:rsidRDefault="00630CE9" w:rsidP="00630CE9"/>
        </w:tc>
        <w:tc>
          <w:tcPr>
            <w:tcW w:w="6237" w:type="dxa"/>
            <w:gridSpan w:val="2"/>
            <w:vAlign w:val="center"/>
          </w:tcPr>
          <w:p w:rsidR="00630CE9" w:rsidRPr="00276309" w:rsidRDefault="00630CE9" w:rsidP="00630CE9"/>
        </w:tc>
      </w:tr>
      <w:tr w:rsidR="00630CE9">
        <w:tc>
          <w:tcPr>
            <w:tcW w:w="6084" w:type="dxa"/>
            <w:vMerge w:val="restart"/>
            <w:shd w:val="clear" w:color="auto" w:fill="E6E6E6"/>
            <w:vAlign w:val="center"/>
          </w:tcPr>
          <w:p w:rsidR="00630CE9" w:rsidRPr="00276309" w:rsidRDefault="00630CE9" w:rsidP="00630CE9">
            <w:pPr>
              <w:tabs>
                <w:tab w:val="left" w:pos="1080"/>
              </w:tabs>
            </w:pPr>
            <w:r w:rsidRPr="00276309">
              <w:tab/>
            </w:r>
            <w:r w:rsidRPr="00276309">
              <w:rPr>
                <w:rFonts w:ascii="Consolas" w:hAnsi="Consolas" w:cs="Consolas"/>
                <w:color w:val="0000C0"/>
                <w:lang w:val="en-IN"/>
              </w:rPr>
              <w:t>noteDesc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630CE9" w:rsidRPr="00276309" w:rsidRDefault="00630CE9" w:rsidP="00630CE9">
            <w:r w:rsidRPr="00276309">
              <w:t>String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630CE9" w:rsidRPr="00276309" w:rsidRDefault="00630CE9" w:rsidP="00630CE9">
            <w:r w:rsidRPr="00276309">
              <w:t>Required</w:t>
            </w:r>
          </w:p>
        </w:tc>
      </w:tr>
      <w:tr w:rsidR="00630CE9">
        <w:tc>
          <w:tcPr>
            <w:tcW w:w="6084" w:type="dxa"/>
            <w:vMerge/>
            <w:shd w:val="clear" w:color="auto" w:fill="E6E6E6"/>
          </w:tcPr>
          <w:p w:rsidR="00630CE9" w:rsidRPr="00276309" w:rsidRDefault="00630CE9" w:rsidP="00630CE9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630CE9" w:rsidRPr="00276309" w:rsidRDefault="00630CE9" w:rsidP="00630CE9"/>
        </w:tc>
      </w:tr>
      <w:tr w:rsidR="00630CE9">
        <w:tc>
          <w:tcPr>
            <w:tcW w:w="6084" w:type="dxa"/>
            <w:vMerge w:val="restart"/>
            <w:vAlign w:val="center"/>
          </w:tcPr>
          <w:p w:rsidR="00630CE9" w:rsidRPr="00276309" w:rsidRDefault="00630CE9" w:rsidP="00630CE9">
            <w:pPr>
              <w:tabs>
                <w:tab w:val="left" w:pos="1080"/>
              </w:tabs>
            </w:pPr>
            <w:r w:rsidRPr="00276309">
              <w:lastRenderedPageBreak/>
              <w:tab/>
            </w:r>
            <w:proofErr w:type="spellStart"/>
            <w:r w:rsidRPr="00276309">
              <w:rPr>
                <w:rFonts w:ascii="Consolas" w:hAnsi="Consolas" w:cs="Consolas"/>
                <w:color w:val="0000C0"/>
                <w:lang w:val="en-IN"/>
              </w:rPr>
              <w:t>createTime</w:t>
            </w:r>
            <w:proofErr w:type="spellEnd"/>
          </w:p>
        </w:tc>
        <w:tc>
          <w:tcPr>
            <w:tcW w:w="4564" w:type="dxa"/>
            <w:vAlign w:val="center"/>
          </w:tcPr>
          <w:p w:rsidR="00630CE9" w:rsidRPr="00276309" w:rsidRDefault="00630CE9" w:rsidP="00630CE9">
            <w:r w:rsidRPr="00276309">
              <w:t xml:space="preserve">String(dd MMM </w:t>
            </w:r>
            <w:proofErr w:type="spellStart"/>
            <w:r w:rsidRPr="00276309">
              <w:t>yyyy</w:t>
            </w:r>
            <w:proofErr w:type="spellEnd"/>
            <w:r w:rsidRPr="00276309">
              <w:t>)</w:t>
            </w:r>
          </w:p>
        </w:tc>
        <w:tc>
          <w:tcPr>
            <w:tcW w:w="1673" w:type="dxa"/>
            <w:vAlign w:val="center"/>
          </w:tcPr>
          <w:p w:rsidR="00630CE9" w:rsidRPr="00276309" w:rsidRDefault="00630CE9" w:rsidP="00630CE9">
            <w:r w:rsidRPr="00276309">
              <w:t>Not Required</w:t>
            </w:r>
          </w:p>
        </w:tc>
      </w:tr>
      <w:tr w:rsidR="00630CE9">
        <w:tc>
          <w:tcPr>
            <w:tcW w:w="6084" w:type="dxa"/>
            <w:vMerge/>
          </w:tcPr>
          <w:p w:rsidR="00630CE9" w:rsidRPr="00276309" w:rsidRDefault="00630CE9" w:rsidP="00630CE9"/>
        </w:tc>
        <w:tc>
          <w:tcPr>
            <w:tcW w:w="6237" w:type="dxa"/>
            <w:gridSpan w:val="2"/>
            <w:vAlign w:val="center"/>
          </w:tcPr>
          <w:p w:rsidR="00630CE9" w:rsidRPr="00276309" w:rsidRDefault="00630CE9" w:rsidP="00630CE9"/>
        </w:tc>
      </w:tr>
      <w:tr w:rsidR="00630CE9">
        <w:tc>
          <w:tcPr>
            <w:tcW w:w="6084" w:type="dxa"/>
            <w:vMerge w:val="restart"/>
            <w:shd w:val="clear" w:color="auto" w:fill="E6E6E6"/>
            <w:vAlign w:val="center"/>
          </w:tcPr>
          <w:p w:rsidR="00630CE9" w:rsidRPr="00276309" w:rsidRDefault="00630CE9" w:rsidP="00630CE9">
            <w:pPr>
              <w:tabs>
                <w:tab w:val="left" w:pos="1080"/>
              </w:tabs>
            </w:pPr>
            <w:r w:rsidRPr="00276309">
              <w:tab/>
            </w:r>
            <w:r w:rsidRPr="00276309">
              <w:rPr>
                <w:rFonts w:ascii="Consolas" w:hAnsi="Consolas" w:cs="Consolas"/>
                <w:color w:val="0000C0"/>
                <w:lang w:val="en-IN"/>
              </w:rPr>
              <w:t>lastUpdateTime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630CE9" w:rsidRPr="00276309" w:rsidRDefault="00630CE9" w:rsidP="00630CE9">
            <w:r w:rsidRPr="00276309">
              <w:t>String (</w:t>
            </w:r>
            <w:proofErr w:type="spellStart"/>
            <w:r w:rsidRPr="00276309">
              <w:t>dd</w:t>
            </w:r>
            <w:proofErr w:type="spellEnd"/>
            <w:r w:rsidRPr="00276309">
              <w:t xml:space="preserve"> MMM </w:t>
            </w:r>
            <w:proofErr w:type="spellStart"/>
            <w:r w:rsidRPr="00276309">
              <w:t>yyyy</w:t>
            </w:r>
            <w:proofErr w:type="spellEnd"/>
            <w:r w:rsidRPr="00276309">
              <w:t>)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630CE9" w:rsidRPr="00276309" w:rsidRDefault="00630CE9" w:rsidP="00630CE9">
            <w:r w:rsidRPr="00276309">
              <w:t>Not Required</w:t>
            </w:r>
          </w:p>
        </w:tc>
      </w:tr>
      <w:tr w:rsidR="00630CE9">
        <w:tc>
          <w:tcPr>
            <w:tcW w:w="6084" w:type="dxa"/>
            <w:vMerge/>
            <w:shd w:val="clear" w:color="auto" w:fill="E6E6E6"/>
          </w:tcPr>
          <w:p w:rsidR="00630CE9" w:rsidRDefault="00630CE9" w:rsidP="00630CE9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630CE9" w:rsidRDefault="00630CE9" w:rsidP="00630CE9"/>
        </w:tc>
      </w:tr>
      <w:tr w:rsidR="00630CE9">
        <w:tc>
          <w:tcPr>
            <w:tcW w:w="6084" w:type="dxa"/>
            <w:vMerge w:val="restart"/>
            <w:vAlign w:val="center"/>
          </w:tcPr>
          <w:p w:rsidR="00630CE9" w:rsidRDefault="00630CE9" w:rsidP="00630CE9">
            <w:pPr>
              <w:tabs>
                <w:tab w:val="left" w:pos="1080"/>
              </w:tabs>
            </w:pPr>
            <w:r>
              <w:t>User</w:t>
            </w:r>
          </w:p>
        </w:tc>
        <w:tc>
          <w:tcPr>
            <w:tcW w:w="4564" w:type="dxa"/>
            <w:vAlign w:val="center"/>
          </w:tcPr>
          <w:p w:rsidR="00630CE9" w:rsidRDefault="00630CE9" w:rsidP="00630CE9">
            <w:r>
              <w:t>User</w:t>
            </w:r>
          </w:p>
        </w:tc>
        <w:tc>
          <w:tcPr>
            <w:tcW w:w="1673" w:type="dxa"/>
            <w:vAlign w:val="center"/>
          </w:tcPr>
          <w:p w:rsidR="00630CE9" w:rsidRDefault="00630CE9" w:rsidP="00630CE9">
            <w:r>
              <w:t>Not Required</w:t>
            </w:r>
          </w:p>
        </w:tc>
      </w:tr>
      <w:tr w:rsidR="00630CE9">
        <w:tc>
          <w:tcPr>
            <w:tcW w:w="6084" w:type="dxa"/>
            <w:vMerge/>
          </w:tcPr>
          <w:p w:rsidR="00630CE9" w:rsidRDefault="00630CE9" w:rsidP="00630CE9"/>
        </w:tc>
        <w:tc>
          <w:tcPr>
            <w:tcW w:w="6237" w:type="dxa"/>
            <w:gridSpan w:val="2"/>
            <w:vAlign w:val="center"/>
          </w:tcPr>
          <w:p w:rsidR="00630CE9" w:rsidRDefault="00630CE9" w:rsidP="00630CE9"/>
        </w:tc>
      </w:tr>
      <w:tr w:rsidR="00630CE9">
        <w:tc>
          <w:tcPr>
            <w:tcW w:w="6084" w:type="dxa"/>
            <w:vMerge w:val="restart"/>
            <w:shd w:val="clear" w:color="auto" w:fill="E6E6E6"/>
            <w:vAlign w:val="center"/>
          </w:tcPr>
          <w:p w:rsidR="00630CE9" w:rsidRPr="00276309" w:rsidRDefault="00630CE9" w:rsidP="00630CE9">
            <w:pPr>
              <w:tabs>
                <w:tab w:val="left" w:pos="1080"/>
              </w:tabs>
            </w:pPr>
            <w:r w:rsidRPr="00276309">
              <w:tab/>
            </w:r>
            <w:r w:rsidRPr="00276309">
              <w:rPr>
                <w:rFonts w:ascii="Consolas" w:hAnsi="Consolas" w:cs="Consolas"/>
                <w:color w:val="0000C0"/>
                <w:lang w:val="en-IN"/>
              </w:rPr>
              <w:t>userId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630CE9" w:rsidRDefault="00630CE9" w:rsidP="00630CE9">
            <w:r>
              <w:t>int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630CE9" w:rsidRDefault="00630CE9" w:rsidP="00630CE9">
            <w:r>
              <w:t>Required</w:t>
            </w:r>
          </w:p>
        </w:tc>
      </w:tr>
      <w:tr w:rsidR="00630CE9">
        <w:tc>
          <w:tcPr>
            <w:tcW w:w="6084" w:type="dxa"/>
            <w:vMerge/>
            <w:shd w:val="clear" w:color="auto" w:fill="E6E6E6"/>
          </w:tcPr>
          <w:p w:rsidR="00630CE9" w:rsidRPr="00276309" w:rsidRDefault="00630CE9" w:rsidP="00630CE9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630CE9" w:rsidRDefault="00630CE9" w:rsidP="00630CE9"/>
        </w:tc>
      </w:tr>
      <w:tr w:rsidR="00630CE9">
        <w:tc>
          <w:tcPr>
            <w:tcW w:w="6084" w:type="dxa"/>
            <w:vMerge w:val="restart"/>
            <w:vAlign w:val="center"/>
          </w:tcPr>
          <w:p w:rsidR="00630CE9" w:rsidRPr="00276309" w:rsidRDefault="00630CE9" w:rsidP="00630CE9">
            <w:pPr>
              <w:tabs>
                <w:tab w:val="left" w:pos="720"/>
              </w:tabs>
            </w:pPr>
            <w:r w:rsidRPr="00276309">
              <w:tab/>
            </w:r>
            <w:r w:rsidRPr="00276309">
              <w:rPr>
                <w:rFonts w:ascii="Consolas" w:hAnsi="Consolas" w:cs="Consolas"/>
                <w:color w:val="0000C0"/>
                <w:lang w:val="en-IN"/>
              </w:rPr>
              <w:t>noteId</w:t>
            </w:r>
          </w:p>
        </w:tc>
        <w:tc>
          <w:tcPr>
            <w:tcW w:w="4564" w:type="dxa"/>
            <w:vAlign w:val="center"/>
          </w:tcPr>
          <w:p w:rsidR="00630CE9" w:rsidRDefault="00630CE9" w:rsidP="00630CE9">
            <w:r>
              <w:t>Int</w:t>
            </w:r>
          </w:p>
        </w:tc>
        <w:tc>
          <w:tcPr>
            <w:tcW w:w="1673" w:type="dxa"/>
            <w:vAlign w:val="center"/>
          </w:tcPr>
          <w:p w:rsidR="00630CE9" w:rsidRDefault="00630CE9" w:rsidP="00630CE9">
            <w:r>
              <w:t>Required</w:t>
            </w:r>
          </w:p>
        </w:tc>
      </w:tr>
      <w:tr w:rsidR="00630CE9">
        <w:tc>
          <w:tcPr>
            <w:tcW w:w="6084" w:type="dxa"/>
            <w:vMerge/>
          </w:tcPr>
          <w:p w:rsidR="00630CE9" w:rsidRPr="00276309" w:rsidRDefault="00630CE9" w:rsidP="00630CE9"/>
        </w:tc>
        <w:tc>
          <w:tcPr>
            <w:tcW w:w="6237" w:type="dxa"/>
            <w:gridSpan w:val="2"/>
            <w:vAlign w:val="center"/>
          </w:tcPr>
          <w:p w:rsidR="00630CE9" w:rsidRDefault="00630CE9" w:rsidP="00630CE9"/>
        </w:tc>
      </w:tr>
      <w:tr w:rsidR="00630CE9">
        <w:tc>
          <w:tcPr>
            <w:tcW w:w="6084" w:type="dxa"/>
            <w:vMerge w:val="restart"/>
            <w:shd w:val="clear" w:color="auto" w:fill="E6E6E6"/>
            <w:vAlign w:val="center"/>
          </w:tcPr>
          <w:p w:rsidR="00630CE9" w:rsidRPr="00276309" w:rsidRDefault="00630CE9" w:rsidP="00630CE9">
            <w:pPr>
              <w:tabs>
                <w:tab w:val="left" w:pos="1080"/>
              </w:tabs>
            </w:pPr>
            <w:r w:rsidRPr="00276309">
              <w:tab/>
            </w:r>
            <w:r w:rsidRPr="00276309">
              <w:rPr>
                <w:rFonts w:ascii="Consolas" w:hAnsi="Consolas" w:cs="Consolas"/>
                <w:color w:val="0000C0"/>
                <w:lang w:val="en-IN"/>
              </w:rPr>
              <w:t>title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630CE9" w:rsidRDefault="00630CE9" w:rsidP="00630CE9">
            <w:r>
              <w:t>String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630CE9" w:rsidRDefault="00630CE9" w:rsidP="00630CE9">
            <w:r>
              <w:t>Not Required</w:t>
            </w:r>
          </w:p>
        </w:tc>
      </w:tr>
      <w:tr w:rsidR="00630CE9">
        <w:tc>
          <w:tcPr>
            <w:tcW w:w="6084" w:type="dxa"/>
            <w:vMerge/>
            <w:shd w:val="clear" w:color="auto" w:fill="E6E6E6"/>
          </w:tcPr>
          <w:p w:rsidR="00630CE9" w:rsidRPr="00276309" w:rsidRDefault="00630CE9" w:rsidP="00630CE9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630CE9" w:rsidRDefault="00630CE9" w:rsidP="00630CE9"/>
        </w:tc>
      </w:tr>
      <w:tr w:rsidR="00630CE9">
        <w:tc>
          <w:tcPr>
            <w:tcW w:w="6084" w:type="dxa"/>
            <w:vMerge w:val="restart"/>
            <w:vAlign w:val="center"/>
          </w:tcPr>
          <w:p w:rsidR="00630CE9" w:rsidRPr="00276309" w:rsidRDefault="00630CE9" w:rsidP="00630CE9">
            <w:pPr>
              <w:tabs>
                <w:tab w:val="left" w:pos="1080"/>
              </w:tabs>
            </w:pPr>
            <w:r w:rsidRPr="00276309">
              <w:tab/>
            </w:r>
            <w:r w:rsidRPr="00276309">
              <w:rPr>
                <w:rFonts w:ascii="Consolas" w:hAnsi="Consolas" w:cs="Consolas"/>
                <w:color w:val="0000C0"/>
                <w:lang w:val="en-IN"/>
              </w:rPr>
              <w:t>noteDesc</w:t>
            </w:r>
          </w:p>
        </w:tc>
        <w:tc>
          <w:tcPr>
            <w:tcW w:w="4564" w:type="dxa"/>
            <w:vAlign w:val="center"/>
          </w:tcPr>
          <w:p w:rsidR="00630CE9" w:rsidRDefault="00630CE9" w:rsidP="00630CE9">
            <w:r>
              <w:t>String</w:t>
            </w:r>
          </w:p>
        </w:tc>
        <w:tc>
          <w:tcPr>
            <w:tcW w:w="1673" w:type="dxa"/>
            <w:vAlign w:val="center"/>
          </w:tcPr>
          <w:p w:rsidR="00630CE9" w:rsidRDefault="00630CE9" w:rsidP="00630CE9">
            <w:r>
              <w:t>Not Required</w:t>
            </w:r>
          </w:p>
        </w:tc>
      </w:tr>
      <w:tr w:rsidR="00630CE9">
        <w:tc>
          <w:tcPr>
            <w:tcW w:w="6084" w:type="dxa"/>
            <w:vMerge/>
          </w:tcPr>
          <w:p w:rsidR="00630CE9" w:rsidRPr="00276309" w:rsidRDefault="00630CE9" w:rsidP="00630CE9"/>
        </w:tc>
        <w:tc>
          <w:tcPr>
            <w:tcW w:w="6237" w:type="dxa"/>
            <w:gridSpan w:val="2"/>
            <w:vAlign w:val="center"/>
          </w:tcPr>
          <w:p w:rsidR="00630CE9" w:rsidRDefault="00630CE9" w:rsidP="00630CE9"/>
        </w:tc>
      </w:tr>
      <w:tr w:rsidR="00630CE9">
        <w:tc>
          <w:tcPr>
            <w:tcW w:w="6084" w:type="dxa"/>
            <w:vMerge w:val="restart"/>
            <w:shd w:val="clear" w:color="auto" w:fill="E6E6E6"/>
            <w:vAlign w:val="center"/>
          </w:tcPr>
          <w:p w:rsidR="00630CE9" w:rsidRPr="00276309" w:rsidRDefault="00630CE9" w:rsidP="00630CE9">
            <w:pPr>
              <w:tabs>
                <w:tab w:val="left" w:pos="1080"/>
              </w:tabs>
            </w:pPr>
            <w:r w:rsidRPr="00276309">
              <w:tab/>
            </w:r>
            <w:proofErr w:type="spellStart"/>
            <w:r w:rsidRPr="00276309">
              <w:rPr>
                <w:rFonts w:ascii="Consolas" w:hAnsi="Consolas" w:cs="Consolas"/>
                <w:color w:val="0000C0"/>
                <w:lang w:val="en-IN"/>
              </w:rPr>
              <w:t>createTime</w:t>
            </w:r>
            <w:proofErr w:type="spellEnd"/>
          </w:p>
        </w:tc>
        <w:tc>
          <w:tcPr>
            <w:tcW w:w="4564" w:type="dxa"/>
            <w:shd w:val="clear" w:color="auto" w:fill="E6E6E6"/>
            <w:vAlign w:val="center"/>
          </w:tcPr>
          <w:p w:rsidR="00630CE9" w:rsidRDefault="00630CE9" w:rsidP="00630CE9">
            <w:r>
              <w:t xml:space="preserve">String(dd MMM 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630CE9" w:rsidRDefault="00630CE9" w:rsidP="00630CE9">
            <w:r>
              <w:t>Not Required</w:t>
            </w:r>
          </w:p>
        </w:tc>
      </w:tr>
      <w:tr w:rsidR="00630CE9">
        <w:tc>
          <w:tcPr>
            <w:tcW w:w="6084" w:type="dxa"/>
            <w:vMerge/>
            <w:shd w:val="clear" w:color="auto" w:fill="E6E6E6"/>
          </w:tcPr>
          <w:p w:rsidR="00630CE9" w:rsidRDefault="00630CE9" w:rsidP="00630CE9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630CE9" w:rsidRDefault="00630CE9" w:rsidP="00630CE9"/>
        </w:tc>
      </w:tr>
    </w:tbl>
    <w:p w:rsidR="00DA3C9D" w:rsidRDefault="006F5282">
      <w:pPr>
        <w:pStyle w:val="Heading3"/>
      </w:pPr>
      <w:bookmarkStart w:id="38" w:name="_Toc485657548"/>
      <w:r>
        <w:t>Outputs</w:t>
      </w:r>
      <w:bookmarkEnd w:id="38"/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4"/>
        <w:gridCol w:w="4564"/>
        <w:gridCol w:w="1673"/>
      </w:tblGrid>
      <w:tr w:rsidR="00DE5456" w:rsidRPr="00F41300" w:rsidTr="00C73029">
        <w:trPr>
          <w:tblHeader/>
        </w:trPr>
        <w:tc>
          <w:tcPr>
            <w:tcW w:w="6084" w:type="dxa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Name</w:t>
            </w:r>
          </w:p>
        </w:tc>
        <w:tc>
          <w:tcPr>
            <w:tcW w:w="6237" w:type="dxa"/>
            <w:gridSpan w:val="2"/>
            <w:shd w:val="solid" w:color="008000" w:fill="FFFFFF"/>
            <w:vAlign w:val="center"/>
          </w:tcPr>
          <w:p w:rsidR="00DE5456" w:rsidRPr="00F41300" w:rsidRDefault="00DE5456" w:rsidP="00C73029">
            <w:pPr>
              <w:pStyle w:val="NuanceTableHeading"/>
              <w:rPr>
                <w:b/>
                <w:bCs/>
              </w:rPr>
            </w:pPr>
            <w:r>
              <w:rPr>
                <w:b/>
                <w:bCs/>
              </w:rPr>
              <w:t>Type/Required/Description</w:t>
            </w:r>
          </w:p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DC08B4">
            <w:proofErr w:type="spellStart"/>
            <w:r>
              <w:t>createResponse</w:t>
            </w:r>
            <w:proofErr w:type="spellEnd"/>
          </w:p>
        </w:tc>
        <w:tc>
          <w:tcPr>
            <w:tcW w:w="4564" w:type="dxa"/>
            <w:vAlign w:val="center"/>
          </w:tcPr>
          <w:p w:rsidR="00DA3C9D" w:rsidRDefault="00DA3C9D"/>
        </w:tc>
        <w:tc>
          <w:tcPr>
            <w:tcW w:w="1673" w:type="dxa"/>
            <w:vAlign w:val="center"/>
          </w:tcPr>
          <w:p w:rsidR="00DA3C9D" w:rsidRDefault="006F5282">
            <w:r>
              <w:t>Not 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shd w:val="clear" w:color="auto" w:fill="E6E6E6"/>
            <w:vAlign w:val="center"/>
          </w:tcPr>
          <w:p w:rsidR="00DA3C9D" w:rsidRDefault="006F5282">
            <w:pPr>
              <w:tabs>
                <w:tab w:val="left" w:pos="360"/>
              </w:tabs>
            </w:pPr>
            <w:bookmarkStart w:id="39" w:name="1734510004"/>
            <w:r>
              <w:tab/>
              <w:t>status</w:t>
            </w:r>
            <w:bookmarkEnd w:id="39"/>
          </w:p>
        </w:tc>
        <w:tc>
          <w:tcPr>
            <w:tcW w:w="4564" w:type="dxa"/>
            <w:shd w:val="clear" w:color="auto" w:fill="E6E6E6"/>
            <w:vAlign w:val="center"/>
          </w:tcPr>
          <w:p w:rsidR="00DA3C9D" w:rsidRDefault="00DA3C9D"/>
        </w:tc>
        <w:tc>
          <w:tcPr>
            <w:tcW w:w="1673" w:type="dxa"/>
            <w:shd w:val="clear" w:color="auto" w:fill="E6E6E6"/>
            <w:vAlign w:val="center"/>
          </w:tcPr>
          <w:p w:rsidR="00DA3C9D" w:rsidRDefault="006F5282">
            <w:r>
              <w:t>Required</w:t>
            </w:r>
          </w:p>
        </w:tc>
      </w:tr>
      <w:tr w:rsidR="00DA3C9D">
        <w:tc>
          <w:tcPr>
            <w:tcW w:w="6084" w:type="dxa"/>
            <w:vMerge/>
            <w:shd w:val="clear" w:color="auto" w:fill="E6E6E6"/>
          </w:tcPr>
          <w:p w:rsidR="00DA3C9D" w:rsidRDefault="00DA3C9D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 w:val="restart"/>
            <w:vAlign w:val="center"/>
          </w:tcPr>
          <w:p w:rsidR="00DA3C9D" w:rsidRDefault="006F5282">
            <w:pPr>
              <w:tabs>
                <w:tab w:val="left" w:pos="720"/>
              </w:tabs>
            </w:pPr>
            <w:bookmarkStart w:id="40" w:name="873856788"/>
            <w:r>
              <w:tab/>
            </w:r>
            <w:proofErr w:type="spellStart"/>
            <w:r>
              <w:t>httpStatus</w:t>
            </w:r>
            <w:bookmarkEnd w:id="40"/>
            <w:proofErr w:type="spellEnd"/>
          </w:p>
        </w:tc>
        <w:tc>
          <w:tcPr>
            <w:tcW w:w="4564" w:type="dxa"/>
            <w:vAlign w:val="center"/>
          </w:tcPr>
          <w:p w:rsidR="00DA3C9D" w:rsidRDefault="006F5282">
            <w:r>
              <w:t>String</w:t>
            </w:r>
          </w:p>
        </w:tc>
        <w:tc>
          <w:tcPr>
            <w:tcW w:w="1673" w:type="dxa"/>
            <w:vAlign w:val="center"/>
          </w:tcPr>
          <w:p w:rsidR="00DA3C9D" w:rsidRDefault="006F5282">
            <w:r>
              <w:t>Required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6F5282">
            <w:r>
              <w:t>200-Success with response body</w:t>
            </w:r>
            <w:r>
              <w:br/>
            </w:r>
            <w:r w:rsidR="00313918">
              <w:t>404-Page not found</w:t>
            </w:r>
          </w:p>
        </w:tc>
      </w:tr>
      <w:tr w:rsidR="00DA3C9D">
        <w:tc>
          <w:tcPr>
            <w:tcW w:w="6084" w:type="dxa"/>
            <w:vMerge/>
          </w:tcPr>
          <w:p w:rsidR="00DA3C9D" w:rsidRDefault="00DA3C9D"/>
        </w:tc>
        <w:tc>
          <w:tcPr>
            <w:tcW w:w="6237" w:type="dxa"/>
            <w:gridSpan w:val="2"/>
            <w:vAlign w:val="center"/>
          </w:tcPr>
          <w:p w:rsidR="00DA3C9D" w:rsidRDefault="00DA3C9D"/>
        </w:tc>
      </w:tr>
      <w:tr w:rsidR="00DA3C9D">
        <w:tc>
          <w:tcPr>
            <w:tcW w:w="6084" w:type="dxa"/>
            <w:vMerge/>
            <w:shd w:val="clear" w:color="auto" w:fill="E6E6E6"/>
          </w:tcPr>
          <w:p w:rsidR="00DA3C9D" w:rsidRDefault="00DA3C9D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DA3C9D" w:rsidRDefault="00DA3C9D"/>
        </w:tc>
      </w:tr>
    </w:tbl>
    <w:p w:rsidR="007C2B5C" w:rsidRDefault="007C2B5C" w:rsidP="00102F0D">
      <w:pPr>
        <w:pStyle w:val="Heading2"/>
      </w:pPr>
      <w:bookmarkStart w:id="41" w:name="_Toc485657549"/>
      <w:bookmarkEnd w:id="3"/>
      <w:bookmarkEnd w:id="4"/>
      <w:bookmarkEnd w:id="5"/>
      <w:r>
        <w:t xml:space="preserve">Note - </w:t>
      </w:r>
      <w:proofErr w:type="spellStart"/>
      <w:r w:rsidR="00102F0D" w:rsidRPr="00102F0D">
        <w:t>updateNote</w:t>
      </w:r>
      <w:bookmarkEnd w:id="41"/>
      <w:proofErr w:type="spellEnd"/>
    </w:p>
    <w:p w:rsidR="007C2B5C" w:rsidRDefault="00966972" w:rsidP="007C2B5C">
      <w:pPr>
        <w:pStyle w:val="NuanceBody"/>
      </w:pPr>
      <w:r>
        <w:t>Update note</w:t>
      </w:r>
      <w:r w:rsidR="007C2B5C">
        <w:t xml:space="preserve"> for </w:t>
      </w:r>
      <w:r>
        <w:t xml:space="preserve">user based on </w:t>
      </w:r>
      <w:proofErr w:type="spellStart"/>
      <w:r>
        <w:t>UserId</w:t>
      </w:r>
      <w:proofErr w:type="spellEnd"/>
      <w:r w:rsidR="007C2B5C">
        <w:t>.</w:t>
      </w:r>
    </w:p>
    <w:p w:rsidR="007C2B5C" w:rsidRDefault="007C2B5C" w:rsidP="007C2B5C">
      <w:pPr>
        <w:pStyle w:val="Heading3"/>
      </w:pPr>
      <w:bookmarkStart w:id="42" w:name="_Toc485657550"/>
      <w:r>
        <w:t>Connection Information</w:t>
      </w:r>
      <w:bookmarkEnd w:id="42"/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332"/>
        <w:gridCol w:w="9138"/>
      </w:tblGrid>
      <w:tr w:rsidR="007C2B5C" w:rsidRPr="007720CE" w:rsidTr="00F75F26">
        <w:trPr>
          <w:cantSplit/>
          <w:trHeight w:val="361"/>
          <w:tblHeader/>
          <w:jc w:val="center"/>
        </w:trPr>
        <w:tc>
          <w:tcPr>
            <w:tcW w:w="5000" w:type="pct"/>
            <w:gridSpan w:val="2"/>
            <w:shd w:val="clear" w:color="auto" w:fill="008000"/>
          </w:tcPr>
          <w:p w:rsidR="007C2B5C" w:rsidRPr="007720CE" w:rsidRDefault="007C2B5C" w:rsidP="00F75F26">
            <w:pPr>
              <w:pStyle w:val="VITableHeading"/>
              <w:tabs>
                <w:tab w:val="left" w:pos="3725"/>
                <w:tab w:val="left" w:pos="3849"/>
                <w:tab w:val="left" w:pos="6397"/>
                <w:tab w:val="left" w:pos="9277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7C2B5C" w:rsidRPr="007720CE" w:rsidTr="00F75F26">
        <w:trPr>
          <w:cantSplit/>
          <w:trHeight w:val="310"/>
          <w:jc w:val="center"/>
        </w:trPr>
        <w:tc>
          <w:tcPr>
            <w:tcW w:w="1336" w:type="pct"/>
          </w:tcPr>
          <w:p w:rsidR="007C2B5C" w:rsidRPr="003313DB" w:rsidRDefault="007C2B5C" w:rsidP="00F75F26">
            <w:pPr>
              <w:pStyle w:val="VITableBody"/>
              <w:rPr>
                <w:sz w:val="20"/>
              </w:rPr>
            </w:pPr>
            <w:r w:rsidRPr="003313DB">
              <w:rPr>
                <w:sz w:val="20"/>
              </w:rPr>
              <w:lastRenderedPageBreak/>
              <w:t>Operation Name</w:t>
            </w:r>
          </w:p>
        </w:tc>
        <w:tc>
          <w:tcPr>
            <w:tcW w:w="3664" w:type="pct"/>
          </w:tcPr>
          <w:p w:rsidR="007C2B5C" w:rsidRPr="003313DB" w:rsidRDefault="007C2B5C" w:rsidP="00F75F26">
            <w:pPr>
              <w:pStyle w:val="VITableBody"/>
              <w:rPr>
                <w:b/>
                <w:sz w:val="20"/>
              </w:rPr>
            </w:pPr>
            <w:r>
              <w:rPr>
                <w:sz w:val="20"/>
              </w:rPr>
              <w:t>Note.</w:t>
            </w:r>
            <w:r w:rsidR="00102F0D">
              <w:rPr>
                <w:rFonts w:ascii="Consolas" w:hAnsi="Consolas" w:cs="Consolas"/>
                <w:color w:val="000000"/>
                <w:highlight w:val="lightGray"/>
                <w:lang w:val="en-IN"/>
              </w:rPr>
              <w:t>updateNote</w:t>
            </w:r>
            <w:r w:rsidR="00102F0D">
              <w:rPr>
                <w:sz w:val="20"/>
              </w:rPr>
              <w:t xml:space="preserve"> </w:t>
            </w:r>
            <w:r>
              <w:rPr>
                <w:sz w:val="20"/>
              </w:rPr>
              <w:t>()</w:t>
            </w:r>
          </w:p>
        </w:tc>
      </w:tr>
    </w:tbl>
    <w:p w:rsidR="007C2B5C" w:rsidRDefault="007C2B5C" w:rsidP="007C2B5C">
      <w:pPr>
        <w:pStyle w:val="Heading3"/>
      </w:pPr>
      <w:bookmarkStart w:id="43" w:name="_Toc485657551"/>
      <w:r>
        <w:t>Inputs</w:t>
      </w:r>
      <w:bookmarkEnd w:id="43"/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4"/>
        <w:gridCol w:w="4564"/>
        <w:gridCol w:w="1673"/>
      </w:tblGrid>
      <w:tr w:rsidR="007C2B5C" w:rsidRPr="00F41300" w:rsidTr="00F75F26">
        <w:trPr>
          <w:tblHeader/>
        </w:trPr>
        <w:tc>
          <w:tcPr>
            <w:tcW w:w="6084" w:type="dxa"/>
            <w:shd w:val="solid" w:color="008000" w:fill="FFFFFF"/>
            <w:vAlign w:val="center"/>
          </w:tcPr>
          <w:p w:rsidR="007C2B5C" w:rsidRPr="00F41300" w:rsidRDefault="007C2B5C" w:rsidP="00F75F26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Name</w:t>
            </w:r>
          </w:p>
        </w:tc>
        <w:tc>
          <w:tcPr>
            <w:tcW w:w="6237" w:type="dxa"/>
            <w:gridSpan w:val="2"/>
            <w:shd w:val="solid" w:color="008000" w:fill="FFFFFF"/>
            <w:vAlign w:val="center"/>
          </w:tcPr>
          <w:p w:rsidR="007C2B5C" w:rsidRPr="00F41300" w:rsidRDefault="007C2B5C" w:rsidP="00F75F26">
            <w:pPr>
              <w:pStyle w:val="NuanceTableHeading"/>
              <w:rPr>
                <w:b/>
                <w:bCs/>
              </w:rPr>
            </w:pPr>
            <w:r>
              <w:rPr>
                <w:b/>
                <w:bCs/>
              </w:rPr>
              <w:t>Type/Required/Description</w:t>
            </w:r>
          </w:p>
        </w:tc>
      </w:tr>
      <w:tr w:rsidR="007C2B5C" w:rsidTr="00F75F26">
        <w:tc>
          <w:tcPr>
            <w:tcW w:w="6084" w:type="dxa"/>
            <w:vMerge w:val="restart"/>
            <w:vAlign w:val="center"/>
          </w:tcPr>
          <w:p w:rsidR="007C2B5C" w:rsidRDefault="007C2B5C" w:rsidP="00F75F26">
            <w:r>
              <w:t>Header</w:t>
            </w:r>
          </w:p>
        </w:tc>
        <w:tc>
          <w:tcPr>
            <w:tcW w:w="4564" w:type="dxa"/>
            <w:vAlign w:val="center"/>
          </w:tcPr>
          <w:p w:rsidR="007C2B5C" w:rsidRDefault="007C2B5C" w:rsidP="00F75F26">
            <w:proofErr w:type="spellStart"/>
            <w:r>
              <w:t>HttpHeader</w:t>
            </w:r>
            <w:proofErr w:type="spellEnd"/>
          </w:p>
        </w:tc>
        <w:tc>
          <w:tcPr>
            <w:tcW w:w="1673" w:type="dxa"/>
            <w:vAlign w:val="center"/>
          </w:tcPr>
          <w:p w:rsidR="007C2B5C" w:rsidRDefault="007C2B5C" w:rsidP="00F75F26">
            <w:r>
              <w:t>Not Required</w:t>
            </w:r>
          </w:p>
        </w:tc>
      </w:tr>
      <w:tr w:rsidR="007C2B5C" w:rsidTr="00F75F26">
        <w:tc>
          <w:tcPr>
            <w:tcW w:w="6084" w:type="dxa"/>
            <w:vMerge/>
          </w:tcPr>
          <w:p w:rsidR="007C2B5C" w:rsidRDefault="007C2B5C" w:rsidP="00F75F26"/>
        </w:tc>
        <w:tc>
          <w:tcPr>
            <w:tcW w:w="6237" w:type="dxa"/>
            <w:gridSpan w:val="2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shd w:val="clear" w:color="auto" w:fill="E6E6E6"/>
            <w:vAlign w:val="center"/>
          </w:tcPr>
          <w:p w:rsidR="007C2B5C" w:rsidRPr="001910BF" w:rsidRDefault="007C2B5C" w:rsidP="00F75F26">
            <w:pPr>
              <w:tabs>
                <w:tab w:val="left" w:pos="720"/>
              </w:tabs>
            </w:pPr>
            <w:r w:rsidRPr="001910BF">
              <w:tab/>
            </w:r>
            <w:r w:rsidRPr="001910BF">
              <w:rPr>
                <w:rFonts w:ascii="Consolas" w:hAnsi="Consolas" w:cs="Consolas"/>
                <w:color w:val="0000C0"/>
                <w:lang w:val="en-IN"/>
              </w:rPr>
              <w:t>noteId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7C2B5C" w:rsidRDefault="007C2B5C" w:rsidP="00F75F26">
            <w:r>
              <w:t>Int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7C2B5C" w:rsidRDefault="007C2B5C" w:rsidP="00F75F26">
            <w:r>
              <w:t>Required</w:t>
            </w:r>
          </w:p>
        </w:tc>
      </w:tr>
      <w:tr w:rsidR="007C2B5C" w:rsidTr="00F75F26">
        <w:tc>
          <w:tcPr>
            <w:tcW w:w="6084" w:type="dxa"/>
            <w:vMerge/>
            <w:shd w:val="clear" w:color="auto" w:fill="E6E6E6"/>
          </w:tcPr>
          <w:p w:rsidR="007C2B5C" w:rsidRPr="001910BF" w:rsidRDefault="007C2B5C" w:rsidP="00F75F26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vAlign w:val="center"/>
          </w:tcPr>
          <w:p w:rsidR="007C2B5C" w:rsidRPr="001910BF" w:rsidRDefault="007C2B5C" w:rsidP="00F75F26">
            <w:pPr>
              <w:tabs>
                <w:tab w:val="left" w:pos="1080"/>
              </w:tabs>
            </w:pPr>
            <w:r w:rsidRPr="001910BF">
              <w:tab/>
            </w:r>
            <w:r w:rsidRPr="001910BF">
              <w:rPr>
                <w:rFonts w:ascii="Consolas" w:hAnsi="Consolas" w:cs="Consolas"/>
                <w:color w:val="0000C0"/>
                <w:lang w:val="en-IN"/>
              </w:rPr>
              <w:t>title</w:t>
            </w:r>
          </w:p>
        </w:tc>
        <w:tc>
          <w:tcPr>
            <w:tcW w:w="4564" w:type="dxa"/>
            <w:vAlign w:val="center"/>
          </w:tcPr>
          <w:p w:rsidR="007C2B5C" w:rsidRDefault="007C2B5C" w:rsidP="00F75F26">
            <w:r>
              <w:t>String</w:t>
            </w:r>
          </w:p>
        </w:tc>
        <w:tc>
          <w:tcPr>
            <w:tcW w:w="1673" w:type="dxa"/>
            <w:vAlign w:val="center"/>
          </w:tcPr>
          <w:p w:rsidR="007C2B5C" w:rsidRDefault="007C2B5C" w:rsidP="00F75F26">
            <w:r>
              <w:t>Required</w:t>
            </w:r>
          </w:p>
        </w:tc>
      </w:tr>
      <w:tr w:rsidR="007C2B5C" w:rsidTr="00F75F26">
        <w:tc>
          <w:tcPr>
            <w:tcW w:w="6084" w:type="dxa"/>
            <w:vMerge/>
          </w:tcPr>
          <w:p w:rsidR="007C2B5C" w:rsidRPr="001910BF" w:rsidRDefault="007C2B5C" w:rsidP="00F75F26"/>
        </w:tc>
        <w:tc>
          <w:tcPr>
            <w:tcW w:w="6237" w:type="dxa"/>
            <w:gridSpan w:val="2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shd w:val="clear" w:color="auto" w:fill="E6E6E6"/>
            <w:vAlign w:val="center"/>
          </w:tcPr>
          <w:p w:rsidR="007C2B5C" w:rsidRPr="001910BF" w:rsidRDefault="007C2B5C" w:rsidP="00F75F26">
            <w:pPr>
              <w:tabs>
                <w:tab w:val="left" w:pos="1080"/>
              </w:tabs>
            </w:pPr>
            <w:r w:rsidRPr="001910BF">
              <w:tab/>
            </w:r>
            <w:r w:rsidRPr="001910BF">
              <w:rPr>
                <w:rFonts w:ascii="Consolas" w:hAnsi="Consolas" w:cs="Consolas"/>
                <w:color w:val="0000C0"/>
                <w:lang w:val="en-IN"/>
              </w:rPr>
              <w:t>noteDesc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7C2B5C" w:rsidRDefault="007C2B5C" w:rsidP="00F75F26">
            <w:r>
              <w:t>String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7C2B5C" w:rsidRDefault="007C2B5C" w:rsidP="00F75F26">
            <w:r>
              <w:t>Not Required</w:t>
            </w:r>
          </w:p>
        </w:tc>
      </w:tr>
      <w:tr w:rsidR="007C2B5C" w:rsidTr="00F75F26">
        <w:tc>
          <w:tcPr>
            <w:tcW w:w="6084" w:type="dxa"/>
            <w:vMerge/>
            <w:shd w:val="clear" w:color="auto" w:fill="E6E6E6"/>
          </w:tcPr>
          <w:p w:rsidR="007C2B5C" w:rsidRPr="001910BF" w:rsidRDefault="007C2B5C" w:rsidP="00F75F26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vAlign w:val="center"/>
          </w:tcPr>
          <w:p w:rsidR="007C2B5C" w:rsidRPr="001910BF" w:rsidRDefault="007C2B5C" w:rsidP="00F75F26">
            <w:pPr>
              <w:tabs>
                <w:tab w:val="left" w:pos="1080"/>
              </w:tabs>
            </w:pPr>
            <w:r w:rsidRPr="001910BF">
              <w:tab/>
            </w:r>
            <w:proofErr w:type="spellStart"/>
            <w:r w:rsidRPr="001910BF">
              <w:rPr>
                <w:rFonts w:ascii="Consolas" w:hAnsi="Consolas" w:cs="Consolas"/>
                <w:color w:val="0000C0"/>
                <w:lang w:val="en-IN"/>
              </w:rPr>
              <w:t>createTime</w:t>
            </w:r>
            <w:proofErr w:type="spellEnd"/>
          </w:p>
        </w:tc>
        <w:tc>
          <w:tcPr>
            <w:tcW w:w="4564" w:type="dxa"/>
            <w:vAlign w:val="center"/>
          </w:tcPr>
          <w:p w:rsidR="007C2B5C" w:rsidRDefault="007C2B5C" w:rsidP="00F75F26">
            <w:r>
              <w:t xml:space="preserve">String(dd MMM 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1673" w:type="dxa"/>
            <w:vAlign w:val="center"/>
          </w:tcPr>
          <w:p w:rsidR="007C2B5C" w:rsidRDefault="007C2B5C" w:rsidP="00F75F26">
            <w:r>
              <w:t>Not Required</w:t>
            </w:r>
          </w:p>
        </w:tc>
      </w:tr>
      <w:tr w:rsidR="007C2B5C" w:rsidTr="00F75F26">
        <w:tc>
          <w:tcPr>
            <w:tcW w:w="6084" w:type="dxa"/>
            <w:vMerge/>
          </w:tcPr>
          <w:p w:rsidR="007C2B5C" w:rsidRPr="001910BF" w:rsidRDefault="007C2B5C" w:rsidP="00F75F26"/>
        </w:tc>
        <w:tc>
          <w:tcPr>
            <w:tcW w:w="6237" w:type="dxa"/>
            <w:gridSpan w:val="2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shd w:val="clear" w:color="auto" w:fill="E6E6E6"/>
            <w:vAlign w:val="center"/>
          </w:tcPr>
          <w:p w:rsidR="007C2B5C" w:rsidRPr="001910BF" w:rsidRDefault="007C2B5C" w:rsidP="00F75F26">
            <w:pPr>
              <w:tabs>
                <w:tab w:val="left" w:pos="1080"/>
              </w:tabs>
            </w:pPr>
            <w:r w:rsidRPr="001910BF">
              <w:tab/>
            </w:r>
            <w:r w:rsidRPr="001910BF">
              <w:rPr>
                <w:rFonts w:ascii="Consolas" w:hAnsi="Consolas" w:cs="Consolas"/>
                <w:color w:val="0000C0"/>
                <w:lang w:val="en-IN"/>
              </w:rPr>
              <w:t>lastUpdateTime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7C2B5C" w:rsidRDefault="007C2B5C" w:rsidP="00F75F26">
            <w:r>
              <w:t>String (</w:t>
            </w:r>
            <w:proofErr w:type="spellStart"/>
            <w:r>
              <w:t>dd</w:t>
            </w:r>
            <w:proofErr w:type="spellEnd"/>
            <w:r>
              <w:t xml:space="preserve"> MMM 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7C2B5C" w:rsidRDefault="007C2B5C" w:rsidP="00F75F26">
            <w:r>
              <w:t>Not Required</w:t>
            </w:r>
          </w:p>
        </w:tc>
      </w:tr>
      <w:tr w:rsidR="007C2B5C" w:rsidTr="00F75F26">
        <w:tc>
          <w:tcPr>
            <w:tcW w:w="6084" w:type="dxa"/>
            <w:vMerge/>
            <w:shd w:val="clear" w:color="auto" w:fill="E6E6E6"/>
          </w:tcPr>
          <w:p w:rsidR="007C2B5C" w:rsidRPr="001910BF" w:rsidRDefault="007C2B5C" w:rsidP="00F75F26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vAlign w:val="center"/>
          </w:tcPr>
          <w:p w:rsidR="007C2B5C" w:rsidRPr="001910BF" w:rsidRDefault="007C2B5C" w:rsidP="00F75F26">
            <w:pPr>
              <w:tabs>
                <w:tab w:val="left" w:pos="1080"/>
              </w:tabs>
            </w:pPr>
            <w:r w:rsidRPr="001910BF">
              <w:t>User</w:t>
            </w:r>
          </w:p>
        </w:tc>
        <w:tc>
          <w:tcPr>
            <w:tcW w:w="4564" w:type="dxa"/>
            <w:vAlign w:val="center"/>
          </w:tcPr>
          <w:p w:rsidR="007C2B5C" w:rsidRDefault="007C2B5C" w:rsidP="00F75F26">
            <w:r>
              <w:t>User</w:t>
            </w:r>
          </w:p>
        </w:tc>
        <w:tc>
          <w:tcPr>
            <w:tcW w:w="1673" w:type="dxa"/>
            <w:vAlign w:val="center"/>
          </w:tcPr>
          <w:p w:rsidR="007C2B5C" w:rsidRDefault="007C2B5C" w:rsidP="00F75F26">
            <w:r>
              <w:t>Not Required</w:t>
            </w:r>
          </w:p>
        </w:tc>
      </w:tr>
      <w:tr w:rsidR="007C2B5C" w:rsidTr="00F75F26">
        <w:tc>
          <w:tcPr>
            <w:tcW w:w="6084" w:type="dxa"/>
            <w:vMerge/>
          </w:tcPr>
          <w:p w:rsidR="007C2B5C" w:rsidRPr="001910BF" w:rsidRDefault="007C2B5C" w:rsidP="00F75F26"/>
        </w:tc>
        <w:tc>
          <w:tcPr>
            <w:tcW w:w="6237" w:type="dxa"/>
            <w:gridSpan w:val="2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shd w:val="clear" w:color="auto" w:fill="E6E6E6"/>
            <w:vAlign w:val="center"/>
          </w:tcPr>
          <w:p w:rsidR="007C2B5C" w:rsidRPr="001910BF" w:rsidRDefault="007C2B5C" w:rsidP="00F75F26">
            <w:pPr>
              <w:tabs>
                <w:tab w:val="left" w:pos="1080"/>
              </w:tabs>
            </w:pPr>
            <w:r w:rsidRPr="001910BF">
              <w:tab/>
            </w:r>
            <w:r w:rsidRPr="001910BF">
              <w:rPr>
                <w:rFonts w:ascii="Consolas" w:hAnsi="Consolas" w:cs="Consolas"/>
                <w:color w:val="0000C0"/>
                <w:lang w:val="en-IN"/>
              </w:rPr>
              <w:t>userId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7C2B5C" w:rsidRDefault="007C2B5C" w:rsidP="00F75F26">
            <w:r>
              <w:t>int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7C2B5C" w:rsidRDefault="007C2B5C" w:rsidP="00F75F26">
            <w:r>
              <w:t>Required</w:t>
            </w:r>
          </w:p>
        </w:tc>
      </w:tr>
      <w:tr w:rsidR="007C2B5C" w:rsidTr="00F75F26">
        <w:tc>
          <w:tcPr>
            <w:tcW w:w="6084" w:type="dxa"/>
            <w:vMerge/>
            <w:shd w:val="clear" w:color="auto" w:fill="E6E6E6"/>
          </w:tcPr>
          <w:p w:rsidR="007C2B5C" w:rsidRPr="001910BF" w:rsidRDefault="007C2B5C" w:rsidP="00F75F26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vAlign w:val="center"/>
          </w:tcPr>
          <w:p w:rsidR="007C2B5C" w:rsidRPr="001910BF" w:rsidRDefault="007C2B5C" w:rsidP="00F75F26">
            <w:pPr>
              <w:tabs>
                <w:tab w:val="left" w:pos="720"/>
              </w:tabs>
            </w:pPr>
            <w:r w:rsidRPr="001910BF">
              <w:tab/>
            </w:r>
            <w:r w:rsidRPr="001910BF">
              <w:rPr>
                <w:rFonts w:ascii="Consolas" w:hAnsi="Consolas" w:cs="Consolas"/>
                <w:color w:val="0000C0"/>
                <w:lang w:val="en-IN"/>
              </w:rPr>
              <w:t>noteId</w:t>
            </w:r>
          </w:p>
        </w:tc>
        <w:tc>
          <w:tcPr>
            <w:tcW w:w="4564" w:type="dxa"/>
            <w:vAlign w:val="center"/>
          </w:tcPr>
          <w:p w:rsidR="007C2B5C" w:rsidRDefault="007C2B5C" w:rsidP="00F75F26">
            <w:r>
              <w:t>Int</w:t>
            </w:r>
          </w:p>
        </w:tc>
        <w:tc>
          <w:tcPr>
            <w:tcW w:w="1673" w:type="dxa"/>
            <w:vAlign w:val="center"/>
          </w:tcPr>
          <w:p w:rsidR="007C2B5C" w:rsidRDefault="007C2B5C" w:rsidP="00F75F26">
            <w:r>
              <w:t>Not Required</w:t>
            </w:r>
          </w:p>
        </w:tc>
      </w:tr>
      <w:tr w:rsidR="007C2B5C" w:rsidTr="00F75F26">
        <w:tc>
          <w:tcPr>
            <w:tcW w:w="6084" w:type="dxa"/>
            <w:vMerge/>
          </w:tcPr>
          <w:p w:rsidR="007C2B5C" w:rsidRPr="001910BF" w:rsidRDefault="007C2B5C" w:rsidP="00F75F26"/>
        </w:tc>
        <w:tc>
          <w:tcPr>
            <w:tcW w:w="6237" w:type="dxa"/>
            <w:gridSpan w:val="2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shd w:val="clear" w:color="auto" w:fill="E6E6E6"/>
            <w:vAlign w:val="center"/>
          </w:tcPr>
          <w:p w:rsidR="007C2B5C" w:rsidRPr="001910BF" w:rsidRDefault="007C2B5C" w:rsidP="00F75F26">
            <w:pPr>
              <w:tabs>
                <w:tab w:val="left" w:pos="1080"/>
              </w:tabs>
            </w:pPr>
            <w:r w:rsidRPr="001910BF">
              <w:tab/>
            </w:r>
            <w:r w:rsidRPr="001910BF">
              <w:rPr>
                <w:rFonts w:ascii="Consolas" w:hAnsi="Consolas" w:cs="Consolas"/>
                <w:color w:val="0000C0"/>
                <w:lang w:val="en-IN"/>
              </w:rPr>
              <w:t>title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7C2B5C" w:rsidRDefault="007C2B5C" w:rsidP="00F75F26">
            <w:r>
              <w:t>String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7C2B5C" w:rsidRDefault="007C2B5C" w:rsidP="00F75F26">
            <w:r>
              <w:t>Not Required</w:t>
            </w:r>
          </w:p>
        </w:tc>
      </w:tr>
      <w:tr w:rsidR="007C2B5C" w:rsidTr="00F75F26">
        <w:tc>
          <w:tcPr>
            <w:tcW w:w="6084" w:type="dxa"/>
            <w:vMerge/>
            <w:shd w:val="clear" w:color="auto" w:fill="E6E6E6"/>
          </w:tcPr>
          <w:p w:rsidR="007C2B5C" w:rsidRPr="001910BF" w:rsidRDefault="007C2B5C" w:rsidP="00F75F26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vAlign w:val="center"/>
          </w:tcPr>
          <w:p w:rsidR="007C2B5C" w:rsidRPr="001910BF" w:rsidRDefault="007C2B5C" w:rsidP="00F75F26">
            <w:pPr>
              <w:tabs>
                <w:tab w:val="left" w:pos="1080"/>
              </w:tabs>
            </w:pPr>
            <w:r w:rsidRPr="001910BF">
              <w:tab/>
            </w:r>
            <w:r w:rsidRPr="001910BF">
              <w:rPr>
                <w:rFonts w:ascii="Consolas" w:hAnsi="Consolas" w:cs="Consolas"/>
                <w:color w:val="0000C0"/>
                <w:lang w:val="en-IN"/>
              </w:rPr>
              <w:t>noteDesc</w:t>
            </w:r>
          </w:p>
        </w:tc>
        <w:tc>
          <w:tcPr>
            <w:tcW w:w="4564" w:type="dxa"/>
            <w:vAlign w:val="center"/>
          </w:tcPr>
          <w:p w:rsidR="007C2B5C" w:rsidRDefault="007C2B5C" w:rsidP="00F75F26">
            <w:r>
              <w:t>String</w:t>
            </w:r>
          </w:p>
        </w:tc>
        <w:tc>
          <w:tcPr>
            <w:tcW w:w="1673" w:type="dxa"/>
            <w:vAlign w:val="center"/>
          </w:tcPr>
          <w:p w:rsidR="007C2B5C" w:rsidRDefault="007C2B5C" w:rsidP="00F75F26">
            <w:r>
              <w:t>Not Required</w:t>
            </w:r>
          </w:p>
        </w:tc>
      </w:tr>
      <w:tr w:rsidR="007C2B5C" w:rsidTr="00F75F26">
        <w:tc>
          <w:tcPr>
            <w:tcW w:w="6084" w:type="dxa"/>
            <w:vMerge/>
          </w:tcPr>
          <w:p w:rsidR="007C2B5C" w:rsidRPr="001910BF" w:rsidRDefault="007C2B5C" w:rsidP="00F75F26"/>
        </w:tc>
        <w:tc>
          <w:tcPr>
            <w:tcW w:w="6237" w:type="dxa"/>
            <w:gridSpan w:val="2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shd w:val="clear" w:color="auto" w:fill="E6E6E6"/>
            <w:vAlign w:val="center"/>
          </w:tcPr>
          <w:p w:rsidR="007C2B5C" w:rsidRPr="001910BF" w:rsidRDefault="007C2B5C" w:rsidP="00F75F26">
            <w:pPr>
              <w:tabs>
                <w:tab w:val="left" w:pos="1080"/>
              </w:tabs>
            </w:pPr>
            <w:r w:rsidRPr="001910BF">
              <w:tab/>
            </w:r>
            <w:proofErr w:type="spellStart"/>
            <w:r w:rsidRPr="001910BF">
              <w:rPr>
                <w:rFonts w:ascii="Consolas" w:hAnsi="Consolas" w:cs="Consolas"/>
                <w:color w:val="0000C0"/>
                <w:lang w:val="en-IN"/>
              </w:rPr>
              <w:t>createTime</w:t>
            </w:r>
            <w:proofErr w:type="spellEnd"/>
          </w:p>
        </w:tc>
        <w:tc>
          <w:tcPr>
            <w:tcW w:w="4564" w:type="dxa"/>
            <w:shd w:val="clear" w:color="auto" w:fill="E6E6E6"/>
            <w:vAlign w:val="center"/>
          </w:tcPr>
          <w:p w:rsidR="007C2B5C" w:rsidRDefault="007C2B5C" w:rsidP="00F75F26">
            <w:r>
              <w:t xml:space="preserve">String(dd MMM 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7C2B5C" w:rsidRDefault="007C2B5C" w:rsidP="00F75F26">
            <w:r>
              <w:t>Not Required</w:t>
            </w:r>
          </w:p>
        </w:tc>
      </w:tr>
      <w:tr w:rsidR="007C2B5C" w:rsidTr="00F75F26">
        <w:tc>
          <w:tcPr>
            <w:tcW w:w="6084" w:type="dxa"/>
            <w:vMerge/>
            <w:shd w:val="clear" w:color="auto" w:fill="E6E6E6"/>
          </w:tcPr>
          <w:p w:rsidR="007C2B5C" w:rsidRDefault="007C2B5C" w:rsidP="00F75F26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7C2B5C" w:rsidRDefault="007C2B5C" w:rsidP="00F75F26"/>
        </w:tc>
      </w:tr>
    </w:tbl>
    <w:p w:rsidR="007C2B5C" w:rsidRDefault="007C2B5C" w:rsidP="007C2B5C">
      <w:pPr>
        <w:pStyle w:val="Heading3"/>
      </w:pPr>
      <w:bookmarkStart w:id="44" w:name="_Toc485657552"/>
      <w:r>
        <w:t>Outputs</w:t>
      </w:r>
      <w:bookmarkEnd w:id="44"/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4"/>
        <w:gridCol w:w="4564"/>
        <w:gridCol w:w="1673"/>
      </w:tblGrid>
      <w:tr w:rsidR="007C2B5C" w:rsidRPr="00F41300" w:rsidTr="00F75F26">
        <w:trPr>
          <w:tblHeader/>
        </w:trPr>
        <w:tc>
          <w:tcPr>
            <w:tcW w:w="6084" w:type="dxa"/>
            <w:shd w:val="solid" w:color="008000" w:fill="FFFFFF"/>
            <w:vAlign w:val="center"/>
          </w:tcPr>
          <w:p w:rsidR="007C2B5C" w:rsidRPr="00F41300" w:rsidRDefault="007C2B5C" w:rsidP="00F75F26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Name</w:t>
            </w:r>
          </w:p>
        </w:tc>
        <w:tc>
          <w:tcPr>
            <w:tcW w:w="6237" w:type="dxa"/>
            <w:gridSpan w:val="2"/>
            <w:shd w:val="solid" w:color="008000" w:fill="FFFFFF"/>
            <w:vAlign w:val="center"/>
          </w:tcPr>
          <w:p w:rsidR="007C2B5C" w:rsidRPr="00F41300" w:rsidRDefault="007C2B5C" w:rsidP="00F75F26">
            <w:pPr>
              <w:pStyle w:val="NuanceTableHeading"/>
              <w:rPr>
                <w:b/>
                <w:bCs/>
              </w:rPr>
            </w:pPr>
            <w:r>
              <w:rPr>
                <w:b/>
                <w:bCs/>
              </w:rPr>
              <w:t>Type/Required/Description</w:t>
            </w:r>
          </w:p>
        </w:tc>
      </w:tr>
      <w:tr w:rsidR="007C2B5C" w:rsidTr="00F75F26">
        <w:tc>
          <w:tcPr>
            <w:tcW w:w="6084" w:type="dxa"/>
            <w:vMerge w:val="restart"/>
            <w:vAlign w:val="center"/>
          </w:tcPr>
          <w:p w:rsidR="007C2B5C" w:rsidRDefault="007C2B5C" w:rsidP="00F75F26">
            <w:proofErr w:type="spellStart"/>
            <w:r>
              <w:t>createResponse</w:t>
            </w:r>
            <w:proofErr w:type="spellEnd"/>
          </w:p>
        </w:tc>
        <w:tc>
          <w:tcPr>
            <w:tcW w:w="4564" w:type="dxa"/>
            <w:vAlign w:val="center"/>
          </w:tcPr>
          <w:p w:rsidR="007C2B5C" w:rsidRDefault="007C2B5C" w:rsidP="00F75F26"/>
        </w:tc>
        <w:tc>
          <w:tcPr>
            <w:tcW w:w="1673" w:type="dxa"/>
            <w:vAlign w:val="center"/>
          </w:tcPr>
          <w:p w:rsidR="007C2B5C" w:rsidRDefault="007C2B5C" w:rsidP="00F75F26">
            <w:r>
              <w:t>Not Required</w:t>
            </w:r>
          </w:p>
        </w:tc>
      </w:tr>
      <w:tr w:rsidR="007C2B5C" w:rsidTr="00F75F26">
        <w:tc>
          <w:tcPr>
            <w:tcW w:w="6084" w:type="dxa"/>
            <w:vMerge/>
          </w:tcPr>
          <w:p w:rsidR="007C2B5C" w:rsidRDefault="007C2B5C" w:rsidP="00F75F26"/>
        </w:tc>
        <w:tc>
          <w:tcPr>
            <w:tcW w:w="6237" w:type="dxa"/>
            <w:gridSpan w:val="2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shd w:val="clear" w:color="auto" w:fill="E6E6E6"/>
            <w:vAlign w:val="center"/>
          </w:tcPr>
          <w:p w:rsidR="007C2B5C" w:rsidRDefault="007C2B5C" w:rsidP="00F75F26">
            <w:pPr>
              <w:tabs>
                <w:tab w:val="left" w:pos="360"/>
              </w:tabs>
            </w:pPr>
            <w:r>
              <w:tab/>
              <w:t>status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7C2B5C" w:rsidRDefault="007C2B5C" w:rsidP="00F75F26"/>
        </w:tc>
        <w:tc>
          <w:tcPr>
            <w:tcW w:w="1673" w:type="dxa"/>
            <w:shd w:val="clear" w:color="auto" w:fill="E6E6E6"/>
            <w:vAlign w:val="center"/>
          </w:tcPr>
          <w:p w:rsidR="007C2B5C" w:rsidRDefault="007C2B5C" w:rsidP="00F75F26">
            <w:r>
              <w:t>Required</w:t>
            </w:r>
          </w:p>
        </w:tc>
      </w:tr>
      <w:tr w:rsidR="007C2B5C" w:rsidTr="00F75F26">
        <w:tc>
          <w:tcPr>
            <w:tcW w:w="6084" w:type="dxa"/>
            <w:vMerge/>
            <w:shd w:val="clear" w:color="auto" w:fill="E6E6E6"/>
          </w:tcPr>
          <w:p w:rsidR="007C2B5C" w:rsidRDefault="007C2B5C" w:rsidP="00F75F26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7C2B5C" w:rsidRDefault="007C2B5C" w:rsidP="00F75F26"/>
        </w:tc>
      </w:tr>
      <w:tr w:rsidR="007C2B5C" w:rsidTr="00F75F26">
        <w:tc>
          <w:tcPr>
            <w:tcW w:w="6084" w:type="dxa"/>
            <w:vMerge w:val="restart"/>
            <w:vAlign w:val="center"/>
          </w:tcPr>
          <w:p w:rsidR="00B34B4C" w:rsidRDefault="007C2B5C" w:rsidP="00F75F26">
            <w:pPr>
              <w:tabs>
                <w:tab w:val="left" w:pos="720"/>
              </w:tabs>
            </w:pPr>
            <w:r>
              <w:tab/>
            </w:r>
            <w:proofErr w:type="spellStart"/>
            <w:r>
              <w:t>httpStatus</w:t>
            </w:r>
            <w:proofErr w:type="spellEnd"/>
          </w:p>
          <w:p w:rsidR="00B34B4C" w:rsidRPr="00B34B4C" w:rsidRDefault="00B34B4C" w:rsidP="00B34B4C"/>
          <w:p w:rsidR="00B34B4C" w:rsidRPr="00B34B4C" w:rsidRDefault="00B34B4C" w:rsidP="00B34B4C"/>
          <w:p w:rsidR="00B34B4C" w:rsidRPr="00B34B4C" w:rsidRDefault="00B34B4C" w:rsidP="00B34B4C"/>
          <w:p w:rsidR="007C2B5C" w:rsidRPr="00B34B4C" w:rsidRDefault="007C2B5C" w:rsidP="00B34B4C"/>
        </w:tc>
        <w:tc>
          <w:tcPr>
            <w:tcW w:w="4564" w:type="dxa"/>
            <w:vAlign w:val="center"/>
          </w:tcPr>
          <w:p w:rsidR="007C2B5C" w:rsidRDefault="007C2B5C" w:rsidP="00F75F26">
            <w:r>
              <w:t>String</w:t>
            </w:r>
          </w:p>
        </w:tc>
        <w:tc>
          <w:tcPr>
            <w:tcW w:w="1673" w:type="dxa"/>
            <w:vAlign w:val="center"/>
          </w:tcPr>
          <w:p w:rsidR="007C2B5C" w:rsidRDefault="007C2B5C" w:rsidP="00F75F26">
            <w:r>
              <w:t>Required</w:t>
            </w:r>
          </w:p>
        </w:tc>
      </w:tr>
      <w:tr w:rsidR="007C2B5C" w:rsidTr="00F75F26">
        <w:tc>
          <w:tcPr>
            <w:tcW w:w="6084" w:type="dxa"/>
            <w:vMerge/>
          </w:tcPr>
          <w:p w:rsidR="007C2B5C" w:rsidRDefault="007C2B5C" w:rsidP="00F75F26"/>
        </w:tc>
        <w:tc>
          <w:tcPr>
            <w:tcW w:w="6237" w:type="dxa"/>
            <w:gridSpan w:val="2"/>
            <w:vAlign w:val="center"/>
          </w:tcPr>
          <w:p w:rsidR="007C2B5C" w:rsidRDefault="007C2B5C" w:rsidP="001B7AC5">
            <w:r>
              <w:t>20</w:t>
            </w:r>
            <w:r w:rsidR="00912743">
              <w:t>0-Success with response body</w:t>
            </w:r>
            <w:r w:rsidR="00912743">
              <w:br/>
              <w:t>404</w:t>
            </w:r>
            <w:r>
              <w:t>-</w:t>
            </w:r>
            <w:r w:rsidR="001B7AC5">
              <w:t>Page not found</w:t>
            </w:r>
            <w:r>
              <w:br/>
            </w:r>
          </w:p>
        </w:tc>
      </w:tr>
      <w:tr w:rsidR="007C2B5C" w:rsidTr="00F75F26">
        <w:tc>
          <w:tcPr>
            <w:tcW w:w="6084" w:type="dxa"/>
            <w:vMerge/>
          </w:tcPr>
          <w:p w:rsidR="007C2B5C" w:rsidRDefault="007C2B5C" w:rsidP="00F75F26"/>
        </w:tc>
        <w:tc>
          <w:tcPr>
            <w:tcW w:w="6237" w:type="dxa"/>
            <w:gridSpan w:val="2"/>
            <w:vAlign w:val="center"/>
          </w:tcPr>
          <w:p w:rsidR="007C2B5C" w:rsidRDefault="007C2B5C" w:rsidP="00F75F26"/>
        </w:tc>
      </w:tr>
    </w:tbl>
    <w:p w:rsidR="00B34B4C" w:rsidRDefault="00B34B4C" w:rsidP="007A2EEB">
      <w:pPr>
        <w:pStyle w:val="Heading2"/>
      </w:pPr>
      <w:bookmarkStart w:id="45" w:name="_Toc485657553"/>
      <w:r>
        <w:t xml:space="preserve">Note - </w:t>
      </w:r>
      <w:proofErr w:type="spellStart"/>
      <w:r w:rsidR="00BF37DB">
        <w:t>delete</w:t>
      </w:r>
      <w:r w:rsidRPr="00102F0D">
        <w:t>Note</w:t>
      </w:r>
      <w:bookmarkEnd w:id="45"/>
      <w:proofErr w:type="spellEnd"/>
    </w:p>
    <w:p w:rsidR="00B34B4C" w:rsidRDefault="00C839CE" w:rsidP="00B34B4C">
      <w:pPr>
        <w:pStyle w:val="NuanceBody"/>
      </w:pPr>
      <w:r>
        <w:t>Delete</w:t>
      </w:r>
      <w:r w:rsidR="00B34B4C">
        <w:t xml:space="preserve"> note for user based on </w:t>
      </w:r>
      <w:proofErr w:type="spellStart"/>
      <w:r w:rsidR="00581CB3">
        <w:t>noteId</w:t>
      </w:r>
      <w:proofErr w:type="spellEnd"/>
      <w:r w:rsidR="00B34B4C">
        <w:t>.</w:t>
      </w:r>
    </w:p>
    <w:p w:rsidR="00B34B4C" w:rsidRDefault="00B34B4C" w:rsidP="00B34B4C">
      <w:pPr>
        <w:pStyle w:val="Heading3"/>
      </w:pPr>
      <w:bookmarkStart w:id="46" w:name="_Toc485657554"/>
      <w:r>
        <w:t>Connection Information</w:t>
      </w:r>
      <w:bookmarkEnd w:id="46"/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332"/>
        <w:gridCol w:w="9138"/>
      </w:tblGrid>
      <w:tr w:rsidR="00B34B4C" w:rsidRPr="007720CE" w:rsidTr="00F75F26">
        <w:trPr>
          <w:cantSplit/>
          <w:trHeight w:val="361"/>
          <w:tblHeader/>
          <w:jc w:val="center"/>
        </w:trPr>
        <w:tc>
          <w:tcPr>
            <w:tcW w:w="5000" w:type="pct"/>
            <w:gridSpan w:val="2"/>
            <w:shd w:val="clear" w:color="auto" w:fill="008000"/>
          </w:tcPr>
          <w:p w:rsidR="00B34B4C" w:rsidRPr="007720CE" w:rsidRDefault="00B34B4C" w:rsidP="00F75F26">
            <w:pPr>
              <w:pStyle w:val="VITableHeading"/>
              <w:tabs>
                <w:tab w:val="left" w:pos="3725"/>
                <w:tab w:val="left" w:pos="3849"/>
                <w:tab w:val="left" w:pos="6397"/>
                <w:tab w:val="left" w:pos="9277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B34B4C" w:rsidRPr="007720CE" w:rsidTr="00F75F26">
        <w:trPr>
          <w:cantSplit/>
          <w:trHeight w:val="310"/>
          <w:jc w:val="center"/>
        </w:trPr>
        <w:tc>
          <w:tcPr>
            <w:tcW w:w="1336" w:type="pct"/>
          </w:tcPr>
          <w:p w:rsidR="00B34B4C" w:rsidRPr="003313DB" w:rsidRDefault="00B34B4C" w:rsidP="00F75F26">
            <w:pPr>
              <w:pStyle w:val="VITableBody"/>
              <w:rPr>
                <w:sz w:val="20"/>
              </w:rPr>
            </w:pPr>
            <w:r w:rsidRPr="003313DB">
              <w:rPr>
                <w:sz w:val="20"/>
              </w:rPr>
              <w:t>Operation Name</w:t>
            </w:r>
          </w:p>
        </w:tc>
        <w:tc>
          <w:tcPr>
            <w:tcW w:w="3664" w:type="pct"/>
          </w:tcPr>
          <w:p w:rsidR="00B34B4C" w:rsidRPr="003313DB" w:rsidRDefault="00B34B4C" w:rsidP="00F75F26">
            <w:pPr>
              <w:pStyle w:val="VITableBody"/>
              <w:rPr>
                <w:b/>
                <w:sz w:val="20"/>
              </w:rPr>
            </w:pPr>
            <w:r>
              <w:rPr>
                <w:sz w:val="20"/>
              </w:rPr>
              <w:t>Note.</w:t>
            </w:r>
            <w:r>
              <w:rPr>
                <w:rFonts w:ascii="Consolas" w:hAnsi="Consolas" w:cs="Consolas"/>
                <w:color w:val="000000"/>
                <w:highlight w:val="lightGray"/>
                <w:lang w:val="en-IN"/>
              </w:rPr>
              <w:t>updateNote</w:t>
            </w:r>
            <w:r>
              <w:rPr>
                <w:sz w:val="20"/>
              </w:rPr>
              <w:t xml:space="preserve"> ()</w:t>
            </w:r>
          </w:p>
        </w:tc>
      </w:tr>
    </w:tbl>
    <w:p w:rsidR="00B34B4C" w:rsidRDefault="00B34B4C" w:rsidP="00B34B4C">
      <w:pPr>
        <w:pStyle w:val="Heading3"/>
      </w:pPr>
      <w:bookmarkStart w:id="47" w:name="_Toc485657555"/>
      <w:r>
        <w:t>Inputs</w:t>
      </w:r>
      <w:bookmarkEnd w:id="47"/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4"/>
        <w:gridCol w:w="4564"/>
        <w:gridCol w:w="1673"/>
      </w:tblGrid>
      <w:tr w:rsidR="00B34B4C" w:rsidRPr="00F41300" w:rsidTr="00F75F26">
        <w:trPr>
          <w:tblHeader/>
        </w:trPr>
        <w:tc>
          <w:tcPr>
            <w:tcW w:w="6084" w:type="dxa"/>
            <w:shd w:val="solid" w:color="008000" w:fill="FFFFFF"/>
            <w:vAlign w:val="center"/>
          </w:tcPr>
          <w:p w:rsidR="00B34B4C" w:rsidRPr="00F41300" w:rsidRDefault="00B34B4C" w:rsidP="00F75F26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Name</w:t>
            </w:r>
          </w:p>
        </w:tc>
        <w:tc>
          <w:tcPr>
            <w:tcW w:w="6237" w:type="dxa"/>
            <w:gridSpan w:val="2"/>
            <w:shd w:val="solid" w:color="008000" w:fill="FFFFFF"/>
            <w:vAlign w:val="center"/>
          </w:tcPr>
          <w:p w:rsidR="00B34B4C" w:rsidRPr="00F41300" w:rsidRDefault="00B34B4C" w:rsidP="00F75F26">
            <w:pPr>
              <w:pStyle w:val="NuanceTableHeading"/>
              <w:rPr>
                <w:b/>
                <w:bCs/>
              </w:rPr>
            </w:pPr>
            <w:r>
              <w:rPr>
                <w:b/>
                <w:bCs/>
              </w:rPr>
              <w:t>Type/Required/Description</w:t>
            </w:r>
          </w:p>
        </w:tc>
      </w:tr>
      <w:tr w:rsidR="00B34B4C" w:rsidTr="00F75F26">
        <w:tc>
          <w:tcPr>
            <w:tcW w:w="6084" w:type="dxa"/>
            <w:vMerge w:val="restart"/>
            <w:vAlign w:val="center"/>
          </w:tcPr>
          <w:p w:rsidR="00B34B4C" w:rsidRDefault="00B34B4C" w:rsidP="00F75F26">
            <w:r>
              <w:t>Header</w:t>
            </w:r>
          </w:p>
        </w:tc>
        <w:tc>
          <w:tcPr>
            <w:tcW w:w="4564" w:type="dxa"/>
            <w:vAlign w:val="center"/>
          </w:tcPr>
          <w:p w:rsidR="00B34B4C" w:rsidRDefault="00B34B4C" w:rsidP="00F75F26">
            <w:proofErr w:type="spellStart"/>
            <w:r>
              <w:t>HttpHeader</w:t>
            </w:r>
            <w:proofErr w:type="spellEnd"/>
          </w:p>
        </w:tc>
        <w:tc>
          <w:tcPr>
            <w:tcW w:w="1673" w:type="dxa"/>
            <w:vAlign w:val="center"/>
          </w:tcPr>
          <w:p w:rsidR="00B34B4C" w:rsidRDefault="00B34B4C" w:rsidP="00F75F26">
            <w:r>
              <w:t>Not Required</w:t>
            </w:r>
          </w:p>
        </w:tc>
      </w:tr>
      <w:tr w:rsidR="00B34B4C" w:rsidTr="00F75F26">
        <w:tc>
          <w:tcPr>
            <w:tcW w:w="6084" w:type="dxa"/>
            <w:vMerge/>
          </w:tcPr>
          <w:p w:rsidR="00B34B4C" w:rsidRDefault="00B34B4C" w:rsidP="00F75F26"/>
        </w:tc>
        <w:tc>
          <w:tcPr>
            <w:tcW w:w="6237" w:type="dxa"/>
            <w:gridSpan w:val="2"/>
            <w:vAlign w:val="center"/>
          </w:tcPr>
          <w:p w:rsidR="00B34B4C" w:rsidRDefault="00B34B4C" w:rsidP="00F75F26"/>
        </w:tc>
      </w:tr>
      <w:tr w:rsidR="00B34B4C" w:rsidTr="00F75F26">
        <w:tc>
          <w:tcPr>
            <w:tcW w:w="6084" w:type="dxa"/>
            <w:vMerge w:val="restart"/>
            <w:shd w:val="clear" w:color="auto" w:fill="E6E6E6"/>
            <w:vAlign w:val="center"/>
          </w:tcPr>
          <w:p w:rsidR="00B34B4C" w:rsidRDefault="00B34B4C" w:rsidP="00F75F26">
            <w:pPr>
              <w:tabs>
                <w:tab w:val="left" w:pos="720"/>
              </w:tabs>
            </w:pPr>
            <w:r>
              <w:tab/>
            </w:r>
            <w:r w:rsidRPr="00E85360">
              <w:rPr>
                <w:rFonts w:ascii="Consolas" w:hAnsi="Consolas" w:cs="Consolas"/>
                <w:color w:val="0000C0"/>
                <w:lang w:val="en-IN"/>
              </w:rPr>
              <w:t>noteId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B34B4C" w:rsidRDefault="00B34B4C" w:rsidP="00F75F26">
            <w:r>
              <w:t>Int</w:t>
            </w:r>
          </w:p>
        </w:tc>
        <w:tc>
          <w:tcPr>
            <w:tcW w:w="1673" w:type="dxa"/>
            <w:shd w:val="clear" w:color="auto" w:fill="E6E6E6"/>
            <w:vAlign w:val="center"/>
          </w:tcPr>
          <w:p w:rsidR="00B34B4C" w:rsidRDefault="00B34B4C" w:rsidP="00F75F26">
            <w:r>
              <w:t>Required</w:t>
            </w:r>
          </w:p>
        </w:tc>
      </w:tr>
      <w:tr w:rsidR="00B34B4C" w:rsidTr="00F75F26">
        <w:tc>
          <w:tcPr>
            <w:tcW w:w="6084" w:type="dxa"/>
            <w:vMerge/>
            <w:shd w:val="clear" w:color="auto" w:fill="E6E6E6"/>
          </w:tcPr>
          <w:p w:rsidR="00B34B4C" w:rsidRDefault="00B34B4C" w:rsidP="00F75F26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B34B4C" w:rsidRDefault="00B34B4C" w:rsidP="00F75F26"/>
        </w:tc>
      </w:tr>
      <w:tr w:rsidR="00B34B4C" w:rsidTr="00F75F26">
        <w:tc>
          <w:tcPr>
            <w:tcW w:w="6084" w:type="dxa"/>
            <w:vMerge/>
          </w:tcPr>
          <w:p w:rsidR="00B34B4C" w:rsidRDefault="00B34B4C" w:rsidP="00F75F26"/>
        </w:tc>
        <w:tc>
          <w:tcPr>
            <w:tcW w:w="6237" w:type="dxa"/>
            <w:gridSpan w:val="2"/>
            <w:vAlign w:val="center"/>
          </w:tcPr>
          <w:p w:rsidR="00B34B4C" w:rsidRDefault="00B34B4C" w:rsidP="00F75F26"/>
        </w:tc>
      </w:tr>
      <w:tr w:rsidR="00B34B4C" w:rsidTr="00F75F26">
        <w:tc>
          <w:tcPr>
            <w:tcW w:w="6084" w:type="dxa"/>
            <w:vMerge/>
            <w:shd w:val="clear" w:color="auto" w:fill="E6E6E6"/>
          </w:tcPr>
          <w:p w:rsidR="00B34B4C" w:rsidRDefault="00B34B4C" w:rsidP="00F75F26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B34B4C" w:rsidRDefault="00B34B4C" w:rsidP="00F75F26"/>
        </w:tc>
      </w:tr>
    </w:tbl>
    <w:p w:rsidR="00B34B4C" w:rsidRDefault="00B34B4C" w:rsidP="00B34B4C">
      <w:pPr>
        <w:pStyle w:val="Heading3"/>
      </w:pPr>
      <w:bookmarkStart w:id="48" w:name="_Toc485657556"/>
      <w:r>
        <w:t>Outputs</w:t>
      </w:r>
      <w:bookmarkEnd w:id="48"/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4"/>
        <w:gridCol w:w="4564"/>
        <w:gridCol w:w="1673"/>
      </w:tblGrid>
      <w:tr w:rsidR="00B34B4C" w:rsidRPr="00F41300" w:rsidTr="00F75F26">
        <w:trPr>
          <w:tblHeader/>
        </w:trPr>
        <w:tc>
          <w:tcPr>
            <w:tcW w:w="6084" w:type="dxa"/>
            <w:shd w:val="solid" w:color="008000" w:fill="FFFFFF"/>
            <w:vAlign w:val="center"/>
          </w:tcPr>
          <w:p w:rsidR="00B34B4C" w:rsidRPr="00F41300" w:rsidRDefault="00B34B4C" w:rsidP="00F75F26">
            <w:pPr>
              <w:pStyle w:val="NuanceTableHeading"/>
              <w:rPr>
                <w:b/>
                <w:bCs/>
              </w:rPr>
            </w:pPr>
            <w:r w:rsidRPr="00F41300">
              <w:rPr>
                <w:b/>
                <w:bCs/>
              </w:rPr>
              <w:t>Name</w:t>
            </w:r>
          </w:p>
        </w:tc>
        <w:tc>
          <w:tcPr>
            <w:tcW w:w="6237" w:type="dxa"/>
            <w:gridSpan w:val="2"/>
            <w:shd w:val="solid" w:color="008000" w:fill="FFFFFF"/>
            <w:vAlign w:val="center"/>
          </w:tcPr>
          <w:p w:rsidR="00B34B4C" w:rsidRPr="00F41300" w:rsidRDefault="00B34B4C" w:rsidP="00F75F26">
            <w:pPr>
              <w:pStyle w:val="NuanceTableHeading"/>
              <w:rPr>
                <w:b/>
                <w:bCs/>
              </w:rPr>
            </w:pPr>
            <w:r>
              <w:rPr>
                <w:b/>
                <w:bCs/>
              </w:rPr>
              <w:t>Type/Required/Description</w:t>
            </w:r>
          </w:p>
        </w:tc>
      </w:tr>
      <w:tr w:rsidR="00B34B4C" w:rsidTr="00F75F26">
        <w:tc>
          <w:tcPr>
            <w:tcW w:w="6084" w:type="dxa"/>
            <w:vMerge w:val="restart"/>
            <w:vAlign w:val="center"/>
          </w:tcPr>
          <w:p w:rsidR="00B34B4C" w:rsidRDefault="00B34B4C" w:rsidP="00F75F26">
            <w:proofErr w:type="spellStart"/>
            <w:r>
              <w:t>createResponse</w:t>
            </w:r>
            <w:proofErr w:type="spellEnd"/>
          </w:p>
        </w:tc>
        <w:tc>
          <w:tcPr>
            <w:tcW w:w="4564" w:type="dxa"/>
            <w:vAlign w:val="center"/>
          </w:tcPr>
          <w:p w:rsidR="00B34B4C" w:rsidRDefault="00B34B4C" w:rsidP="00F75F26"/>
        </w:tc>
        <w:tc>
          <w:tcPr>
            <w:tcW w:w="1673" w:type="dxa"/>
            <w:vAlign w:val="center"/>
          </w:tcPr>
          <w:p w:rsidR="00B34B4C" w:rsidRDefault="00B34B4C" w:rsidP="00F75F26">
            <w:r>
              <w:t>Not Required</w:t>
            </w:r>
          </w:p>
        </w:tc>
      </w:tr>
      <w:tr w:rsidR="00B34B4C" w:rsidTr="00F75F26">
        <w:tc>
          <w:tcPr>
            <w:tcW w:w="6084" w:type="dxa"/>
            <w:vMerge/>
          </w:tcPr>
          <w:p w:rsidR="00B34B4C" w:rsidRDefault="00B34B4C" w:rsidP="00F75F26"/>
        </w:tc>
        <w:tc>
          <w:tcPr>
            <w:tcW w:w="6237" w:type="dxa"/>
            <w:gridSpan w:val="2"/>
            <w:vAlign w:val="center"/>
          </w:tcPr>
          <w:p w:rsidR="00B34B4C" w:rsidRDefault="00B34B4C" w:rsidP="00F75F26"/>
        </w:tc>
      </w:tr>
      <w:tr w:rsidR="00B34B4C" w:rsidTr="00F75F26">
        <w:tc>
          <w:tcPr>
            <w:tcW w:w="6084" w:type="dxa"/>
            <w:vMerge w:val="restart"/>
            <w:shd w:val="clear" w:color="auto" w:fill="E6E6E6"/>
            <w:vAlign w:val="center"/>
          </w:tcPr>
          <w:p w:rsidR="00B34B4C" w:rsidRDefault="00B34B4C" w:rsidP="00F75F26">
            <w:pPr>
              <w:tabs>
                <w:tab w:val="left" w:pos="360"/>
              </w:tabs>
            </w:pPr>
            <w:r>
              <w:tab/>
              <w:t>status</w:t>
            </w:r>
          </w:p>
        </w:tc>
        <w:tc>
          <w:tcPr>
            <w:tcW w:w="4564" w:type="dxa"/>
            <w:shd w:val="clear" w:color="auto" w:fill="E6E6E6"/>
            <w:vAlign w:val="center"/>
          </w:tcPr>
          <w:p w:rsidR="00B34B4C" w:rsidRDefault="00B34B4C" w:rsidP="00F75F26"/>
        </w:tc>
        <w:tc>
          <w:tcPr>
            <w:tcW w:w="1673" w:type="dxa"/>
            <w:shd w:val="clear" w:color="auto" w:fill="E6E6E6"/>
            <w:vAlign w:val="center"/>
          </w:tcPr>
          <w:p w:rsidR="00B34B4C" w:rsidRDefault="00B34B4C" w:rsidP="00F75F26">
            <w:r>
              <w:t>Required</w:t>
            </w:r>
          </w:p>
        </w:tc>
      </w:tr>
      <w:tr w:rsidR="00B34B4C" w:rsidTr="00F75F26">
        <w:tc>
          <w:tcPr>
            <w:tcW w:w="6084" w:type="dxa"/>
            <w:vMerge/>
            <w:shd w:val="clear" w:color="auto" w:fill="E6E6E6"/>
          </w:tcPr>
          <w:p w:rsidR="00B34B4C" w:rsidRDefault="00B34B4C" w:rsidP="00F75F26"/>
        </w:tc>
        <w:tc>
          <w:tcPr>
            <w:tcW w:w="6237" w:type="dxa"/>
            <w:gridSpan w:val="2"/>
            <w:shd w:val="clear" w:color="auto" w:fill="E6E6E6"/>
            <w:vAlign w:val="center"/>
          </w:tcPr>
          <w:p w:rsidR="00B34B4C" w:rsidRDefault="00B34B4C" w:rsidP="00F75F26"/>
        </w:tc>
      </w:tr>
      <w:tr w:rsidR="00B34B4C" w:rsidTr="00F75F26">
        <w:tc>
          <w:tcPr>
            <w:tcW w:w="6084" w:type="dxa"/>
            <w:vMerge w:val="restart"/>
            <w:vAlign w:val="center"/>
          </w:tcPr>
          <w:p w:rsidR="00B34B4C" w:rsidRDefault="00B34B4C" w:rsidP="00F75F26">
            <w:pPr>
              <w:tabs>
                <w:tab w:val="left" w:pos="720"/>
              </w:tabs>
            </w:pPr>
            <w:r>
              <w:tab/>
            </w:r>
            <w:proofErr w:type="spellStart"/>
            <w:r>
              <w:t>httpStatus</w:t>
            </w:r>
            <w:proofErr w:type="spellEnd"/>
          </w:p>
        </w:tc>
        <w:tc>
          <w:tcPr>
            <w:tcW w:w="4564" w:type="dxa"/>
            <w:vAlign w:val="center"/>
          </w:tcPr>
          <w:p w:rsidR="00B34B4C" w:rsidRDefault="00B34B4C" w:rsidP="00F75F26">
            <w:r>
              <w:t>String</w:t>
            </w:r>
          </w:p>
        </w:tc>
        <w:tc>
          <w:tcPr>
            <w:tcW w:w="1673" w:type="dxa"/>
            <w:vAlign w:val="center"/>
          </w:tcPr>
          <w:p w:rsidR="00B34B4C" w:rsidRDefault="00B34B4C" w:rsidP="00F75F26">
            <w:r>
              <w:t>Required</w:t>
            </w:r>
          </w:p>
        </w:tc>
      </w:tr>
      <w:tr w:rsidR="00B34B4C" w:rsidTr="00F75F26">
        <w:tc>
          <w:tcPr>
            <w:tcW w:w="6084" w:type="dxa"/>
            <w:vMerge/>
          </w:tcPr>
          <w:p w:rsidR="00B34B4C" w:rsidRDefault="00B34B4C" w:rsidP="00F75F26"/>
        </w:tc>
        <w:tc>
          <w:tcPr>
            <w:tcW w:w="6237" w:type="dxa"/>
            <w:gridSpan w:val="2"/>
            <w:vAlign w:val="center"/>
          </w:tcPr>
          <w:p w:rsidR="00B34B4C" w:rsidRDefault="00B34B4C" w:rsidP="00F75F26"/>
        </w:tc>
      </w:tr>
    </w:tbl>
    <w:p w:rsidR="00B94EF1" w:rsidRDefault="00B94EF1" w:rsidP="00BF3297">
      <w:pPr>
        <w:pStyle w:val="Heading1"/>
        <w:numPr>
          <w:ilvl w:val="0"/>
          <w:numId w:val="0"/>
        </w:numPr>
      </w:pPr>
    </w:p>
    <w:sectPr w:rsidR="00B94EF1" w:rsidSect="005C378B">
      <w:headerReference w:type="default" r:id="rId13"/>
      <w:footerReference w:type="default" r:id="rId14"/>
      <w:pgSz w:w="15840" w:h="12240" w:orient="landscape" w:code="1"/>
      <w:pgMar w:top="1440" w:right="1800" w:bottom="1080" w:left="1800" w:header="720" w:footer="10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B7C" w:rsidRDefault="00816B7C">
      <w:r>
        <w:separator/>
      </w:r>
    </w:p>
  </w:endnote>
  <w:endnote w:type="continuationSeparator" w:id="0">
    <w:p w:rsidR="00816B7C" w:rsidRDefault="0081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="108" w:tblpY="1"/>
      <w:tblOverlap w:val="never"/>
      <w:tblW w:w="5000" w:type="pct"/>
      <w:tblBorders>
        <w:top w:val="single" w:sz="24" w:space="0" w:color="26760A"/>
      </w:tblBorders>
      <w:tblLayout w:type="fixed"/>
      <w:tblLook w:val="0000" w:firstRow="0" w:lastRow="0" w:firstColumn="0" w:lastColumn="0" w:noHBand="0" w:noVBand="0"/>
    </w:tblPr>
    <w:tblGrid>
      <w:gridCol w:w="3269"/>
      <w:gridCol w:w="6309"/>
      <w:gridCol w:w="2878"/>
    </w:tblGrid>
    <w:tr w:rsidR="00C73029" w:rsidTr="006A7100">
      <w:tc>
        <w:tcPr>
          <w:tcW w:w="2556" w:type="dxa"/>
        </w:tcPr>
        <w:p w:rsidR="00C73029" w:rsidRDefault="00BD594B" w:rsidP="00F86043">
          <w:pPr>
            <w:pStyle w:val="Footer"/>
          </w:pPr>
          <w:r>
            <w:t>Note</w:t>
          </w:r>
          <w:r w:rsidR="00C73029">
            <w:tab/>
          </w:r>
        </w:p>
      </w:tc>
      <w:tc>
        <w:tcPr>
          <w:tcW w:w="4932" w:type="dxa"/>
        </w:tcPr>
        <w:p w:rsidR="00C73029" w:rsidRDefault="00C73029" w:rsidP="00BD594B">
          <w:pPr>
            <w:pStyle w:val="Footer"/>
          </w:pPr>
        </w:p>
      </w:tc>
      <w:tc>
        <w:tcPr>
          <w:tcW w:w="2250" w:type="dxa"/>
        </w:tcPr>
        <w:p w:rsidR="00C73029" w:rsidRDefault="00C73029" w:rsidP="00F86043">
          <w:pPr>
            <w:pStyle w:val="Footer"/>
            <w:jc w:val="right"/>
          </w:pPr>
          <w:r>
            <w:t xml:space="preserve">  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1521A">
            <w:rPr>
              <w:noProof/>
            </w:rPr>
            <w:t>10</w:t>
          </w:r>
          <w:r>
            <w:fldChar w:fldCharType="end"/>
          </w:r>
          <w:r>
            <w:t xml:space="preserve"> of </w:t>
          </w:r>
          <w:fldSimple w:instr=" NUMPAGES  \* MERGEFORMAT ">
            <w:r w:rsidR="0071521A">
              <w:rPr>
                <w:noProof/>
              </w:rPr>
              <w:t>10</w:t>
            </w:r>
          </w:fldSimple>
        </w:p>
      </w:tc>
    </w:tr>
    <w:tr w:rsidR="00C73029" w:rsidTr="006A7100">
      <w:tc>
        <w:tcPr>
          <w:tcW w:w="2556" w:type="dxa"/>
        </w:tcPr>
        <w:p w:rsidR="00C73029" w:rsidRDefault="00C73029" w:rsidP="00F86043">
          <w:pPr>
            <w:pStyle w:val="Footer"/>
          </w:pPr>
        </w:p>
      </w:tc>
      <w:tc>
        <w:tcPr>
          <w:tcW w:w="4932" w:type="dxa"/>
        </w:tcPr>
        <w:p w:rsidR="00C73029" w:rsidRDefault="00C73029" w:rsidP="00BD594B">
          <w:pPr>
            <w:pStyle w:val="Footer"/>
          </w:pPr>
        </w:p>
      </w:tc>
      <w:tc>
        <w:tcPr>
          <w:tcW w:w="2250" w:type="dxa"/>
        </w:tcPr>
        <w:p w:rsidR="00C73029" w:rsidRDefault="00C73029" w:rsidP="00F86043">
          <w:pPr>
            <w:pStyle w:val="Footer"/>
          </w:pPr>
        </w:p>
      </w:tc>
    </w:tr>
  </w:tbl>
  <w:p w:rsidR="00C73029" w:rsidRDefault="00C73029" w:rsidP="00BD59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B7C" w:rsidRDefault="00816B7C">
      <w:r>
        <w:separator/>
      </w:r>
    </w:p>
  </w:footnote>
  <w:footnote w:type="continuationSeparator" w:id="0">
    <w:p w:rsidR="00816B7C" w:rsidRDefault="00816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08" w:type="dxa"/>
      <w:tblBorders>
        <w:insideH w:val="single" w:sz="24" w:space="0" w:color="26760A"/>
      </w:tblBorders>
      <w:tblLayout w:type="fixed"/>
      <w:tblLook w:val="0000" w:firstRow="0" w:lastRow="0" w:firstColumn="0" w:lastColumn="0" w:noHBand="0" w:noVBand="0"/>
    </w:tblPr>
    <w:tblGrid>
      <w:gridCol w:w="8650"/>
      <w:gridCol w:w="3806"/>
    </w:tblGrid>
    <w:tr w:rsidR="00C73029" w:rsidTr="006A7100">
      <w:tc>
        <w:tcPr>
          <w:tcW w:w="6750" w:type="dxa"/>
        </w:tcPr>
        <w:p w:rsidR="00C73029" w:rsidRDefault="00931249" w:rsidP="00F86043">
          <w:pPr>
            <w:pStyle w:val="Header"/>
          </w:pPr>
          <w:r>
            <w:t>Rest API</w:t>
          </w:r>
          <w:r w:rsidR="00C73029">
            <w:t xml:space="preserve"> Design</w:t>
          </w:r>
          <w:r w:rsidR="00C73029">
            <w:tab/>
          </w:r>
        </w:p>
      </w:tc>
      <w:tc>
        <w:tcPr>
          <w:tcW w:w="2970" w:type="dxa"/>
        </w:tcPr>
        <w:p w:rsidR="00C73029" w:rsidRDefault="00C73029" w:rsidP="00F86043">
          <w:pPr>
            <w:pStyle w:val="Header"/>
            <w:jc w:val="right"/>
          </w:pPr>
          <w:r>
            <w:t xml:space="preserve">Version: </w:t>
          </w:r>
          <w:fldSimple w:instr=" DOCPROPERTY  &quot;Document number&quot;  \* MERGEFORMAT ">
            <w:r>
              <w:t>&lt;Version&gt;</w:t>
            </w:r>
          </w:fldSimple>
        </w:p>
      </w:tc>
    </w:tr>
    <w:tr w:rsidR="00C73029" w:rsidTr="006A7100">
      <w:tc>
        <w:tcPr>
          <w:tcW w:w="6750" w:type="dxa"/>
        </w:tcPr>
        <w:p w:rsidR="00C73029" w:rsidRDefault="004C3F5C" w:rsidP="00931249">
          <w:pPr>
            <w:pStyle w:val="Header"/>
            <w:tabs>
              <w:tab w:val="clear" w:pos="4320"/>
              <w:tab w:val="clear" w:pos="8640"/>
              <w:tab w:val="center" w:pos="3267"/>
            </w:tabs>
          </w:pPr>
          <w:fldSimple w:instr=" DOCPROPERTY  Project  \* MERGEFORMAT ">
            <w:r w:rsidR="00931249">
              <w:t>Note</w:t>
            </w:r>
          </w:fldSimple>
        </w:p>
      </w:tc>
      <w:tc>
        <w:tcPr>
          <w:tcW w:w="2970" w:type="dxa"/>
        </w:tcPr>
        <w:p w:rsidR="00C73029" w:rsidRDefault="004C3F5C" w:rsidP="00931249">
          <w:pPr>
            <w:pStyle w:val="Header"/>
            <w:jc w:val="right"/>
          </w:pPr>
          <w:fldSimple w:instr=" DOCPROPERTY  &quot;Date Published&quot;  \* MERGEFORMAT ">
            <w:r w:rsidR="00931249">
              <w:t>Jun 19</w:t>
            </w:r>
            <w:r w:rsidR="00C73029">
              <w:t>, 2017</w:t>
            </w:r>
          </w:fldSimple>
        </w:p>
      </w:tc>
    </w:tr>
  </w:tbl>
  <w:p w:rsidR="00C73029" w:rsidRDefault="00C730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6900B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4CE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6C61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A2B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B0D43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00087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079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26BE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5C93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1A8B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E21A9"/>
    <w:multiLevelType w:val="hybridMultilevel"/>
    <w:tmpl w:val="2D1A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863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E6D5A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13" w15:restartNumberingAfterBreak="0">
    <w:nsid w:val="2FB03C33"/>
    <w:multiLevelType w:val="hybridMultilevel"/>
    <w:tmpl w:val="3D402E74"/>
    <w:lvl w:ilvl="0" w:tplc="5ED46934">
      <w:start w:val="1"/>
      <w:numFmt w:val="bullet"/>
      <w:pStyle w:val="Nuance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F477C"/>
    <w:multiLevelType w:val="hybridMultilevel"/>
    <w:tmpl w:val="2DA0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E7BEE"/>
    <w:multiLevelType w:val="hybridMultilevel"/>
    <w:tmpl w:val="4CB8BD0C"/>
    <w:lvl w:ilvl="0" w:tplc="DB142E56">
      <w:start w:val="1"/>
      <w:numFmt w:val="bullet"/>
      <w:pStyle w:val="NuanceBullet3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B451AB"/>
    <w:multiLevelType w:val="multilevel"/>
    <w:tmpl w:val="F6A4A478"/>
    <w:styleLink w:val="Style1"/>
    <w:lvl w:ilvl="0">
      <w:start w:val="4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 w:val="0"/>
        <w:color w:val="26760A"/>
        <w:sz w:val="28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864"/>
      </w:pPr>
      <w:rPr>
        <w:rFonts w:ascii="Verdana" w:hAnsi="Verdana" w:hint="default"/>
        <w:b/>
        <w:i w:val="0"/>
        <w:color w:val="26760A"/>
      </w:rPr>
    </w:lvl>
    <w:lvl w:ilvl="2">
      <w:start w:val="1"/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C938E6"/>
    <w:multiLevelType w:val="hybridMultilevel"/>
    <w:tmpl w:val="76E821B4"/>
    <w:lvl w:ilvl="0" w:tplc="FFFFFFFF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  <w:color w:val="339966"/>
        <w:sz w:val="28"/>
      </w:rPr>
    </w:lvl>
    <w:lvl w:ilvl="1" w:tplc="FFFFFFFF">
      <w:start w:val="1"/>
      <w:numFmt w:val="bullet"/>
      <w:lvlText w:val="o"/>
      <w:lvlJc w:val="left"/>
      <w:pPr>
        <w:tabs>
          <w:tab w:val="num" w:pos="504"/>
        </w:tabs>
        <w:ind w:left="50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</w:abstractNum>
  <w:abstractNum w:abstractNumId="18" w15:restartNumberingAfterBreak="0">
    <w:nsid w:val="42FB5DAC"/>
    <w:multiLevelType w:val="hybridMultilevel"/>
    <w:tmpl w:val="94761B3C"/>
    <w:lvl w:ilvl="0" w:tplc="B32EA09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4565CA"/>
    <w:multiLevelType w:val="multilevel"/>
    <w:tmpl w:val="A3DE281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 w:val="0"/>
        <w:color w:val="26760A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2"/>
        </w:tabs>
        <w:ind w:left="1152" w:hanging="576"/>
      </w:pPr>
      <w:rPr>
        <w:rFonts w:ascii="Verdana" w:hAnsi="Verdana" w:hint="default"/>
        <w:b/>
        <w:i w:val="0"/>
        <w:color w:val="26760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52"/>
        </w:tabs>
        <w:ind w:left="1440" w:hanging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576"/>
      </w:pPr>
      <w:rPr>
        <w:rFonts w:ascii="Verdana" w:hAnsi="Verdana" w:hint="default"/>
        <w:b/>
        <w:i w:val="0"/>
        <w:color w:val="26760A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2880" w:hanging="576"/>
      </w:pPr>
      <w:rPr>
        <w:rFonts w:ascii="Verdana" w:hAnsi="Verdana" w:hint="default"/>
        <w:b/>
        <w:i w:val="0"/>
        <w:color w:val="000080"/>
        <w:sz w:val="18"/>
      </w:rPr>
    </w:lvl>
    <w:lvl w:ilvl="5">
      <w:start w:val="250"/>
      <w:numFmt w:val="none"/>
      <w:lvlText w:val=""/>
      <w:lvlJc w:val="left"/>
      <w:pPr>
        <w:tabs>
          <w:tab w:val="num" w:pos="3456"/>
        </w:tabs>
        <w:ind w:left="3456" w:hanging="576"/>
      </w:pPr>
      <w:rPr>
        <w:rFonts w:ascii="Arial Bold" w:hAnsi="Arial Bold" w:hint="default"/>
        <w:b/>
        <w:i w:val="0"/>
        <w:color w:val="auto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032"/>
        </w:tabs>
        <w:ind w:left="4032" w:hanging="5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608"/>
        </w:tabs>
        <w:ind w:left="4608" w:hanging="5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184"/>
        </w:tabs>
        <w:ind w:left="5184" w:hanging="576"/>
      </w:pPr>
      <w:rPr>
        <w:rFonts w:hint="default"/>
      </w:rPr>
    </w:lvl>
  </w:abstractNum>
  <w:abstractNum w:abstractNumId="20" w15:restartNumberingAfterBreak="0">
    <w:nsid w:val="486624F6"/>
    <w:multiLevelType w:val="hybridMultilevel"/>
    <w:tmpl w:val="F8CA2512"/>
    <w:lvl w:ilvl="0" w:tplc="3CF4CD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FB3FD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5CD654F"/>
    <w:multiLevelType w:val="hybridMultilevel"/>
    <w:tmpl w:val="A99A1148"/>
    <w:lvl w:ilvl="0" w:tplc="26422BCC">
      <w:start w:val="1"/>
      <w:numFmt w:val="bullet"/>
      <w:pStyle w:val="NuanceBullet2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F4E1F"/>
    <w:multiLevelType w:val="hybridMultilevel"/>
    <w:tmpl w:val="06844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5050B"/>
    <w:multiLevelType w:val="hybridMultilevel"/>
    <w:tmpl w:val="69DE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34DD0"/>
    <w:multiLevelType w:val="hybridMultilevel"/>
    <w:tmpl w:val="30F222D6"/>
    <w:lvl w:ilvl="0" w:tplc="E5127846">
      <w:start w:val="1"/>
      <w:numFmt w:val="bullet"/>
      <w:pStyle w:val="N4Bullets"/>
      <w:lvlText w:val=""/>
      <w:lvlJc w:val="left"/>
      <w:pPr>
        <w:tabs>
          <w:tab w:val="num" w:pos="-180"/>
        </w:tabs>
        <w:ind w:left="-180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15"/>
  </w:num>
  <w:num w:numId="4">
    <w:abstractNumId w:val="13"/>
  </w:num>
  <w:num w:numId="5">
    <w:abstractNumId w:val="12"/>
  </w:num>
  <w:num w:numId="6">
    <w:abstractNumId w:val="11"/>
  </w:num>
  <w:num w:numId="7">
    <w:abstractNumId w:val="21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5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5"/>
  </w:num>
  <w:num w:numId="29">
    <w:abstractNumId w:val="14"/>
  </w:num>
  <w:num w:numId="30">
    <w:abstractNumId w:val="1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50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20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50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9"/>
  </w:num>
  <w:num w:numId="37">
    <w:abstractNumId w:val="17"/>
  </w:num>
  <w:num w:numId="38">
    <w:abstractNumId w:val="19"/>
  </w:num>
  <w:num w:numId="39">
    <w:abstractNumId w:val="19"/>
  </w:num>
  <w:num w:numId="40">
    <w:abstractNumId w:val="24"/>
  </w:num>
  <w:num w:numId="41">
    <w:abstractNumId w:val="23"/>
  </w:num>
  <w:num w:numId="42">
    <w:abstractNumId w:val="10"/>
  </w:num>
  <w:num w:numId="43">
    <w:abstractNumId w:val="19"/>
  </w:num>
  <w:num w:numId="44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o:allowoverlap="f" fill="f" fillcolor="white" stroke="f">
      <v:fill color="white" on="f"/>
      <v:stroke on="f"/>
      <o:colormru v:ext="edit" colors="#eaeaea,#0c2e8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viAuthor1" w:val="Author1"/>
    <w:docVar w:name="viAuthor2" w:val="Author2"/>
    <w:docVar w:name="viCustomerContactName" w:val="CustomerContactName"/>
    <w:docVar w:name="viCustomerLongName" w:val="CustomerLongName"/>
    <w:docVar w:name="viCustomerShortName" w:val="CustomerShortName"/>
    <w:docVar w:name="viDocumentType" w:val="Project Requirements Specification"/>
    <w:docVar w:name="viDocumentVersion" w:val="DocumentVersion"/>
    <w:docVar w:name="viPartnerName" w:val="PartnerName"/>
    <w:docVar w:name="viProjectManager" w:val="ProjectManagerName"/>
    <w:docVar w:name="viProjectName" w:val="ProjectName"/>
  </w:docVars>
  <w:rsids>
    <w:rsidRoot w:val="00CF392A"/>
    <w:rsid w:val="00003CB7"/>
    <w:rsid w:val="0002598C"/>
    <w:rsid w:val="00030398"/>
    <w:rsid w:val="00074D91"/>
    <w:rsid w:val="000774F8"/>
    <w:rsid w:val="0009138C"/>
    <w:rsid w:val="00092A4D"/>
    <w:rsid w:val="000A78D0"/>
    <w:rsid w:val="000B75C5"/>
    <w:rsid w:val="000E34F6"/>
    <w:rsid w:val="000E7A6A"/>
    <w:rsid w:val="00102F0D"/>
    <w:rsid w:val="001068C6"/>
    <w:rsid w:val="00126446"/>
    <w:rsid w:val="001421C0"/>
    <w:rsid w:val="00142AE1"/>
    <w:rsid w:val="00146273"/>
    <w:rsid w:val="001606C6"/>
    <w:rsid w:val="001660D2"/>
    <w:rsid w:val="001666A7"/>
    <w:rsid w:val="00170FDD"/>
    <w:rsid w:val="001770EA"/>
    <w:rsid w:val="001910BF"/>
    <w:rsid w:val="001912BF"/>
    <w:rsid w:val="001A0110"/>
    <w:rsid w:val="001A3BAF"/>
    <w:rsid w:val="001A695E"/>
    <w:rsid w:val="001B7AC5"/>
    <w:rsid w:val="001C0C38"/>
    <w:rsid w:val="001D1C2A"/>
    <w:rsid w:val="001E42FD"/>
    <w:rsid w:val="001E5F4D"/>
    <w:rsid w:val="001E7368"/>
    <w:rsid w:val="001F35EB"/>
    <w:rsid w:val="00210E76"/>
    <w:rsid w:val="00230F89"/>
    <w:rsid w:val="0023215C"/>
    <w:rsid w:val="00232E3E"/>
    <w:rsid w:val="00241BAF"/>
    <w:rsid w:val="00243E7E"/>
    <w:rsid w:val="00251647"/>
    <w:rsid w:val="00256DD0"/>
    <w:rsid w:val="00276309"/>
    <w:rsid w:val="002A08AB"/>
    <w:rsid w:val="002A1DB7"/>
    <w:rsid w:val="002B58BC"/>
    <w:rsid w:val="002C1C2F"/>
    <w:rsid w:val="002C2C81"/>
    <w:rsid w:val="002D03D9"/>
    <w:rsid w:val="002D0F46"/>
    <w:rsid w:val="002D2970"/>
    <w:rsid w:val="002E2046"/>
    <w:rsid w:val="00304D72"/>
    <w:rsid w:val="003064F2"/>
    <w:rsid w:val="00307E51"/>
    <w:rsid w:val="00313918"/>
    <w:rsid w:val="00336198"/>
    <w:rsid w:val="00346FC0"/>
    <w:rsid w:val="003575BF"/>
    <w:rsid w:val="00372774"/>
    <w:rsid w:val="003753DF"/>
    <w:rsid w:val="00392AD2"/>
    <w:rsid w:val="00392E84"/>
    <w:rsid w:val="00393C21"/>
    <w:rsid w:val="003947AE"/>
    <w:rsid w:val="00395A9D"/>
    <w:rsid w:val="003B4AF2"/>
    <w:rsid w:val="003B63AE"/>
    <w:rsid w:val="003D090C"/>
    <w:rsid w:val="004025FE"/>
    <w:rsid w:val="00416563"/>
    <w:rsid w:val="00423E23"/>
    <w:rsid w:val="00436BA3"/>
    <w:rsid w:val="0046638D"/>
    <w:rsid w:val="00471B1B"/>
    <w:rsid w:val="00475822"/>
    <w:rsid w:val="004A01C0"/>
    <w:rsid w:val="004B3FE5"/>
    <w:rsid w:val="004B5F2B"/>
    <w:rsid w:val="004C3F5C"/>
    <w:rsid w:val="004E0C70"/>
    <w:rsid w:val="004E27FE"/>
    <w:rsid w:val="004F167C"/>
    <w:rsid w:val="00500EDC"/>
    <w:rsid w:val="0050413C"/>
    <w:rsid w:val="00510637"/>
    <w:rsid w:val="0052483E"/>
    <w:rsid w:val="00560FCA"/>
    <w:rsid w:val="00561A1E"/>
    <w:rsid w:val="00581CB3"/>
    <w:rsid w:val="00587B3E"/>
    <w:rsid w:val="00591187"/>
    <w:rsid w:val="005A4F50"/>
    <w:rsid w:val="005C0FF9"/>
    <w:rsid w:val="005C378B"/>
    <w:rsid w:val="005F4E6A"/>
    <w:rsid w:val="006275CE"/>
    <w:rsid w:val="00630CE9"/>
    <w:rsid w:val="006361D1"/>
    <w:rsid w:val="00636F06"/>
    <w:rsid w:val="0067002C"/>
    <w:rsid w:val="006927A6"/>
    <w:rsid w:val="006A7100"/>
    <w:rsid w:val="006B166E"/>
    <w:rsid w:val="006B2FD1"/>
    <w:rsid w:val="006D7600"/>
    <w:rsid w:val="006E01D9"/>
    <w:rsid w:val="006E4E69"/>
    <w:rsid w:val="006F3648"/>
    <w:rsid w:val="006F5282"/>
    <w:rsid w:val="00707A4F"/>
    <w:rsid w:val="007106DD"/>
    <w:rsid w:val="0071521A"/>
    <w:rsid w:val="007177B4"/>
    <w:rsid w:val="007247F1"/>
    <w:rsid w:val="00725D7C"/>
    <w:rsid w:val="00730E6D"/>
    <w:rsid w:val="00752506"/>
    <w:rsid w:val="00765CD4"/>
    <w:rsid w:val="00767654"/>
    <w:rsid w:val="007A2EEB"/>
    <w:rsid w:val="007A4EFF"/>
    <w:rsid w:val="007B6295"/>
    <w:rsid w:val="007C2B5C"/>
    <w:rsid w:val="007D3F36"/>
    <w:rsid w:val="007D50A4"/>
    <w:rsid w:val="007D5AB3"/>
    <w:rsid w:val="007D7084"/>
    <w:rsid w:val="007E3FF3"/>
    <w:rsid w:val="00816B7C"/>
    <w:rsid w:val="00817EC5"/>
    <w:rsid w:val="008251AE"/>
    <w:rsid w:val="008400EC"/>
    <w:rsid w:val="00850CD6"/>
    <w:rsid w:val="008B1DBF"/>
    <w:rsid w:val="008C3758"/>
    <w:rsid w:val="008C5EF1"/>
    <w:rsid w:val="008D4398"/>
    <w:rsid w:val="008E1154"/>
    <w:rsid w:val="008E4211"/>
    <w:rsid w:val="00906EB7"/>
    <w:rsid w:val="009076F6"/>
    <w:rsid w:val="009119FB"/>
    <w:rsid w:val="00912743"/>
    <w:rsid w:val="0092364A"/>
    <w:rsid w:val="00931249"/>
    <w:rsid w:val="009469AE"/>
    <w:rsid w:val="00966526"/>
    <w:rsid w:val="00966972"/>
    <w:rsid w:val="00976D20"/>
    <w:rsid w:val="009856A6"/>
    <w:rsid w:val="00986222"/>
    <w:rsid w:val="009B7C0F"/>
    <w:rsid w:val="009D3715"/>
    <w:rsid w:val="009D65AB"/>
    <w:rsid w:val="009F6086"/>
    <w:rsid w:val="00A0077D"/>
    <w:rsid w:val="00A060FD"/>
    <w:rsid w:val="00A2417A"/>
    <w:rsid w:val="00A50E7E"/>
    <w:rsid w:val="00A72ACA"/>
    <w:rsid w:val="00A807E2"/>
    <w:rsid w:val="00AA1F43"/>
    <w:rsid w:val="00AB2835"/>
    <w:rsid w:val="00AC0513"/>
    <w:rsid w:val="00AE5B4F"/>
    <w:rsid w:val="00B17DB6"/>
    <w:rsid w:val="00B34B4C"/>
    <w:rsid w:val="00B516D7"/>
    <w:rsid w:val="00B5237C"/>
    <w:rsid w:val="00B7040D"/>
    <w:rsid w:val="00B94EF1"/>
    <w:rsid w:val="00BA0581"/>
    <w:rsid w:val="00BA1C5D"/>
    <w:rsid w:val="00BA55BF"/>
    <w:rsid w:val="00BD4805"/>
    <w:rsid w:val="00BD566B"/>
    <w:rsid w:val="00BD594B"/>
    <w:rsid w:val="00BE3304"/>
    <w:rsid w:val="00BF3297"/>
    <w:rsid w:val="00BF37DB"/>
    <w:rsid w:val="00C04512"/>
    <w:rsid w:val="00C12D63"/>
    <w:rsid w:val="00C26B2E"/>
    <w:rsid w:val="00C3589E"/>
    <w:rsid w:val="00C73029"/>
    <w:rsid w:val="00C839CE"/>
    <w:rsid w:val="00C9685A"/>
    <w:rsid w:val="00CA7BA4"/>
    <w:rsid w:val="00CD2319"/>
    <w:rsid w:val="00CE094F"/>
    <w:rsid w:val="00CE49E9"/>
    <w:rsid w:val="00CF28FF"/>
    <w:rsid w:val="00CF392A"/>
    <w:rsid w:val="00D15128"/>
    <w:rsid w:val="00D20D7F"/>
    <w:rsid w:val="00D21B38"/>
    <w:rsid w:val="00D24B30"/>
    <w:rsid w:val="00D266F9"/>
    <w:rsid w:val="00D3301C"/>
    <w:rsid w:val="00D50CED"/>
    <w:rsid w:val="00D64414"/>
    <w:rsid w:val="00D7795D"/>
    <w:rsid w:val="00DA3C9D"/>
    <w:rsid w:val="00DB0184"/>
    <w:rsid w:val="00DB50C7"/>
    <w:rsid w:val="00DC08B4"/>
    <w:rsid w:val="00DC281B"/>
    <w:rsid w:val="00DE5456"/>
    <w:rsid w:val="00E01DD2"/>
    <w:rsid w:val="00E141EA"/>
    <w:rsid w:val="00E16BC3"/>
    <w:rsid w:val="00E34D46"/>
    <w:rsid w:val="00E500F5"/>
    <w:rsid w:val="00E50E3A"/>
    <w:rsid w:val="00E85360"/>
    <w:rsid w:val="00E904EC"/>
    <w:rsid w:val="00EA33E8"/>
    <w:rsid w:val="00EE4283"/>
    <w:rsid w:val="00EE65BD"/>
    <w:rsid w:val="00EF049D"/>
    <w:rsid w:val="00EF6B85"/>
    <w:rsid w:val="00F264E2"/>
    <w:rsid w:val="00F31F2C"/>
    <w:rsid w:val="00F41300"/>
    <w:rsid w:val="00F86043"/>
    <w:rsid w:val="00F918B7"/>
    <w:rsid w:val="00F932D9"/>
    <w:rsid w:val="00F95CD0"/>
    <w:rsid w:val="00FC0414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="f" fillcolor="white" stroke="f">
      <v:fill color="white" on="f"/>
      <v:stroke on="f"/>
      <o:colormru v:ext="edit" colors="#eaeaea,#0c2e82"/>
    </o:shapedefaults>
    <o:shapelayout v:ext="edit">
      <o:idmap v:ext="edit" data="1"/>
    </o:shapelayout>
  </w:shapeDefaults>
  <w:decimalSymbol w:val="."/>
  <w:listSeparator w:val=","/>
  <w15:docId w15:val="{61281538-A77D-4C9A-8C80-E62D47F6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F06"/>
    <w:pPr>
      <w:widowControl w:val="0"/>
      <w:spacing w:line="240" w:lineRule="atLeast"/>
    </w:pPr>
    <w:rPr>
      <w:rFonts w:ascii="Arial" w:hAnsi="Arial"/>
    </w:rPr>
  </w:style>
  <w:style w:type="paragraph" w:styleId="Heading1">
    <w:name w:val="heading 1"/>
    <w:aliases w:val="+N 1 Header"/>
    <w:next w:val="Normal"/>
    <w:qFormat/>
    <w:rsid w:val="00636F06"/>
    <w:pPr>
      <w:keepNext/>
      <w:pageBreakBefore/>
      <w:numPr>
        <w:numId w:val="27"/>
      </w:numPr>
      <w:pBdr>
        <w:bottom w:val="single" w:sz="18" w:space="1" w:color="A6A6A6"/>
      </w:pBdr>
      <w:spacing w:before="320" w:after="200"/>
      <w:outlineLvl w:val="0"/>
    </w:pPr>
    <w:rPr>
      <w:rFonts w:ascii="Verdana" w:hAnsi="Verdana"/>
      <w:b/>
      <w:color w:val="26760A"/>
      <w:sz w:val="28"/>
    </w:rPr>
  </w:style>
  <w:style w:type="paragraph" w:styleId="Heading2">
    <w:name w:val="heading 2"/>
    <w:aliases w:val="orderpara1,h2,h21,H2,+N 2 Header"/>
    <w:next w:val="N2Body"/>
    <w:link w:val="Heading2Char"/>
    <w:qFormat/>
    <w:rsid w:val="00636F06"/>
    <w:pPr>
      <w:numPr>
        <w:ilvl w:val="1"/>
        <w:numId w:val="27"/>
      </w:numPr>
      <w:spacing w:before="240" w:after="80"/>
      <w:outlineLvl w:val="1"/>
    </w:pPr>
    <w:rPr>
      <w:rFonts w:ascii="Verdana" w:hAnsi="Verdana"/>
      <w:b/>
      <w:color w:val="26760A"/>
      <w:sz w:val="24"/>
    </w:rPr>
  </w:style>
  <w:style w:type="paragraph" w:styleId="Heading3">
    <w:name w:val="heading 3"/>
    <w:aliases w:val="orderpara2,H3,h3,h31,PRTM Heading 3,+N 3 Header"/>
    <w:basedOn w:val="Heading1"/>
    <w:next w:val="N3Body"/>
    <w:qFormat/>
    <w:rsid w:val="00636F06"/>
    <w:pPr>
      <w:pageBreakBefore w:val="0"/>
      <w:numPr>
        <w:ilvl w:val="2"/>
      </w:numPr>
      <w:pBdr>
        <w:bottom w:val="none" w:sz="0" w:space="0" w:color="auto"/>
      </w:pBdr>
      <w:spacing w:before="240" w:after="40"/>
      <w:outlineLvl w:val="2"/>
    </w:pPr>
    <w:rPr>
      <w:rFonts w:eastAsia="Calibri"/>
      <w:sz w:val="22"/>
    </w:rPr>
  </w:style>
  <w:style w:type="paragraph" w:styleId="Heading4">
    <w:name w:val="heading 4"/>
    <w:aliases w:val="h4,h41,+N 4 Header"/>
    <w:basedOn w:val="Heading1"/>
    <w:next w:val="N4Body"/>
    <w:qFormat/>
    <w:rsid w:val="00636F06"/>
    <w:pPr>
      <w:pageBreakBefore w:val="0"/>
      <w:numPr>
        <w:ilvl w:val="3"/>
      </w:numPr>
      <w:pBdr>
        <w:bottom w:val="none" w:sz="0" w:space="0" w:color="auto"/>
      </w:pBdr>
      <w:tabs>
        <w:tab w:val="left" w:pos="2700"/>
      </w:tabs>
      <w:spacing w:before="240" w:after="120"/>
      <w:outlineLvl w:val="3"/>
    </w:pPr>
    <w:rPr>
      <w:bCs/>
      <w:sz w:val="20"/>
    </w:rPr>
  </w:style>
  <w:style w:type="paragraph" w:styleId="Heading5">
    <w:name w:val="heading 5"/>
    <w:aliases w:val="H5"/>
    <w:next w:val="Normal"/>
    <w:qFormat/>
    <w:rsid w:val="00636F06"/>
    <w:pPr>
      <w:numPr>
        <w:ilvl w:val="4"/>
        <w:numId w:val="27"/>
      </w:numPr>
      <w:spacing w:before="240" w:after="40"/>
      <w:outlineLvl w:val="4"/>
    </w:pPr>
    <w:rPr>
      <w:rFonts w:ascii="Verdana" w:hAnsi="Verdana"/>
      <w:b/>
      <w:sz w:val="18"/>
    </w:rPr>
  </w:style>
  <w:style w:type="paragraph" w:styleId="Heading6">
    <w:name w:val="heading 6"/>
    <w:next w:val="Normal"/>
    <w:qFormat/>
    <w:rsid w:val="00636F06"/>
    <w:pPr>
      <w:spacing w:before="240" w:after="40"/>
      <w:outlineLvl w:val="5"/>
    </w:pPr>
    <w:rPr>
      <w:rFonts w:ascii="Verdana" w:hAnsi="Verdana"/>
      <w:b/>
      <w:i/>
      <w:sz w:val="18"/>
    </w:rPr>
  </w:style>
  <w:style w:type="paragraph" w:styleId="Heading7">
    <w:name w:val="heading 7"/>
    <w:basedOn w:val="Normal"/>
    <w:next w:val="Normal"/>
    <w:qFormat/>
    <w:rsid w:val="00636F06"/>
    <w:pPr>
      <w:numPr>
        <w:ilvl w:val="6"/>
        <w:numId w:val="2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36F06"/>
    <w:pPr>
      <w:numPr>
        <w:ilvl w:val="7"/>
        <w:numId w:val="2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36F06"/>
    <w:pPr>
      <w:numPr>
        <w:ilvl w:val="8"/>
        <w:numId w:val="2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anceBody">
    <w:name w:val="+Nuance Body"/>
    <w:link w:val="NuanceBodyChar"/>
    <w:rsid w:val="002D2970"/>
    <w:pPr>
      <w:suppressAutoHyphens/>
      <w:spacing w:before="160" w:after="60" w:line="240" w:lineRule="exact"/>
    </w:pPr>
    <w:rPr>
      <w:rFonts w:ascii="Verdana" w:hAnsi="Verdana" w:cs="Arial"/>
      <w:lang w:val="en-GB"/>
    </w:rPr>
  </w:style>
  <w:style w:type="paragraph" w:styleId="TOC1">
    <w:name w:val="toc 1"/>
    <w:next w:val="TOC2"/>
    <w:uiPriority w:val="39"/>
    <w:rsid w:val="002D2970"/>
    <w:pPr>
      <w:tabs>
        <w:tab w:val="right" w:pos="9360"/>
      </w:tabs>
      <w:spacing w:before="240" w:after="60"/>
      <w:ind w:right="720"/>
    </w:pPr>
    <w:rPr>
      <w:rFonts w:ascii="Verdana" w:hAnsi="Verdana"/>
      <w:b/>
      <w:color w:val="008000"/>
    </w:rPr>
  </w:style>
  <w:style w:type="paragraph" w:styleId="TOC2">
    <w:name w:val="toc 2"/>
    <w:next w:val="TOC3"/>
    <w:uiPriority w:val="39"/>
    <w:rsid w:val="002D2970"/>
    <w:pPr>
      <w:tabs>
        <w:tab w:val="right" w:leader="dot" w:pos="9360"/>
      </w:tabs>
      <w:ind w:left="432" w:right="720"/>
    </w:pPr>
    <w:rPr>
      <w:rFonts w:ascii="Verdana" w:hAnsi="Verdana"/>
      <w:sz w:val="18"/>
    </w:rPr>
  </w:style>
  <w:style w:type="paragraph" w:styleId="TOC3">
    <w:name w:val="toc 3"/>
    <w:next w:val="Normal"/>
    <w:uiPriority w:val="39"/>
    <w:rsid w:val="002D2970"/>
    <w:pPr>
      <w:tabs>
        <w:tab w:val="right" w:leader="dot" w:pos="9360"/>
      </w:tabs>
      <w:ind w:left="1008"/>
    </w:pPr>
    <w:rPr>
      <w:rFonts w:ascii="Verdana" w:hAnsi="Verdana"/>
      <w:sz w:val="18"/>
    </w:rPr>
  </w:style>
  <w:style w:type="paragraph" w:styleId="Header">
    <w:name w:val="header"/>
    <w:semiHidden/>
    <w:rsid w:val="002D2970"/>
    <w:pPr>
      <w:tabs>
        <w:tab w:val="center" w:pos="4320"/>
        <w:tab w:val="right" w:pos="8640"/>
      </w:tabs>
    </w:pPr>
    <w:rPr>
      <w:rFonts w:ascii="Verdana" w:hAnsi="Verdana"/>
      <w:sz w:val="16"/>
    </w:rPr>
  </w:style>
  <w:style w:type="paragraph" w:styleId="Footer">
    <w:name w:val="footer"/>
    <w:aliases w:val="Footer-Even"/>
    <w:basedOn w:val="Normal"/>
    <w:semiHidden/>
    <w:rsid w:val="002D2970"/>
    <w:pPr>
      <w:tabs>
        <w:tab w:val="center" w:pos="4320"/>
        <w:tab w:val="right" w:pos="8640"/>
      </w:tabs>
    </w:pPr>
    <w:rPr>
      <w:rFonts w:ascii="Verdana" w:hAnsi="Verdana"/>
      <w:sz w:val="16"/>
    </w:rPr>
  </w:style>
  <w:style w:type="character" w:styleId="PageNumber">
    <w:name w:val="page number"/>
    <w:basedOn w:val="DefaultParagraphFont"/>
    <w:semiHidden/>
    <w:rsid w:val="002D2970"/>
  </w:style>
  <w:style w:type="character" w:styleId="FootnoteReference">
    <w:name w:val="footnote reference"/>
    <w:semiHidden/>
    <w:rsid w:val="002D2970"/>
    <w:rPr>
      <w:sz w:val="20"/>
      <w:vertAlign w:val="superscript"/>
    </w:rPr>
  </w:style>
  <w:style w:type="paragraph" w:styleId="FootnoteText">
    <w:name w:val="footnote text"/>
    <w:basedOn w:val="Normal"/>
    <w:semiHidden/>
    <w:rsid w:val="002D29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TOC4">
    <w:name w:val="toc 4"/>
    <w:next w:val="Normal"/>
    <w:semiHidden/>
    <w:rsid w:val="002D2970"/>
    <w:pPr>
      <w:ind w:left="1296"/>
    </w:pPr>
    <w:rPr>
      <w:rFonts w:ascii="Verdana" w:hAnsi="Verdana"/>
      <w:sz w:val="18"/>
    </w:rPr>
  </w:style>
  <w:style w:type="paragraph" w:styleId="TOC5">
    <w:name w:val="toc 5"/>
    <w:basedOn w:val="Normal"/>
    <w:next w:val="Normal"/>
    <w:autoRedefine/>
    <w:semiHidden/>
    <w:rsid w:val="002D2970"/>
    <w:pPr>
      <w:ind w:left="800"/>
    </w:pPr>
  </w:style>
  <w:style w:type="paragraph" w:styleId="TOC6">
    <w:name w:val="toc 6"/>
    <w:basedOn w:val="Normal"/>
    <w:next w:val="Normal"/>
    <w:autoRedefine/>
    <w:semiHidden/>
    <w:rsid w:val="002D2970"/>
    <w:pPr>
      <w:ind w:left="1000"/>
    </w:pPr>
  </w:style>
  <w:style w:type="paragraph" w:styleId="TOC7">
    <w:name w:val="toc 7"/>
    <w:basedOn w:val="Normal"/>
    <w:next w:val="Normal"/>
    <w:autoRedefine/>
    <w:semiHidden/>
    <w:rsid w:val="002D2970"/>
    <w:pPr>
      <w:ind w:left="1200"/>
    </w:pPr>
  </w:style>
  <w:style w:type="paragraph" w:styleId="TOC8">
    <w:name w:val="toc 8"/>
    <w:basedOn w:val="Normal"/>
    <w:next w:val="Normal"/>
    <w:autoRedefine/>
    <w:semiHidden/>
    <w:rsid w:val="002D2970"/>
    <w:pPr>
      <w:ind w:left="1400"/>
    </w:pPr>
  </w:style>
  <w:style w:type="paragraph" w:styleId="TOC9">
    <w:name w:val="toc 9"/>
    <w:basedOn w:val="Normal"/>
    <w:next w:val="Normal"/>
    <w:autoRedefine/>
    <w:semiHidden/>
    <w:rsid w:val="002D2970"/>
    <w:pPr>
      <w:ind w:left="1600"/>
    </w:pPr>
  </w:style>
  <w:style w:type="character" w:styleId="Hyperlink">
    <w:name w:val="Hyperlink"/>
    <w:uiPriority w:val="99"/>
    <w:rsid w:val="002D2970"/>
    <w:rPr>
      <w:color w:val="0000FF"/>
      <w:u w:val="single"/>
    </w:rPr>
  </w:style>
  <w:style w:type="character" w:styleId="Strong">
    <w:name w:val="Strong"/>
    <w:qFormat/>
    <w:rsid w:val="00636F06"/>
    <w:rPr>
      <w:b/>
    </w:rPr>
  </w:style>
  <w:style w:type="paragraph" w:styleId="NormalWeb">
    <w:name w:val="Normal (Web)"/>
    <w:basedOn w:val="Normal"/>
    <w:semiHidden/>
    <w:rsid w:val="002D297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aliases w:val="+Nuance Caption"/>
    <w:next w:val="Normal"/>
    <w:qFormat/>
    <w:rsid w:val="00636F06"/>
    <w:pPr>
      <w:spacing w:before="40" w:after="160"/>
    </w:pPr>
    <w:rPr>
      <w:rFonts w:ascii="Verdana" w:hAnsi="Verdana"/>
      <w:b/>
      <w:bCs/>
      <w:i/>
      <w:sz w:val="18"/>
    </w:rPr>
  </w:style>
  <w:style w:type="paragraph" w:customStyle="1" w:styleId="NuanceBullet1">
    <w:name w:val="+Nuance Bullet1"/>
    <w:link w:val="NuanceBullet1CharChar"/>
    <w:rsid w:val="002D2970"/>
    <w:pPr>
      <w:tabs>
        <w:tab w:val="left" w:pos="288"/>
      </w:tabs>
      <w:spacing w:before="40" w:line="240" w:lineRule="exact"/>
    </w:pPr>
    <w:rPr>
      <w:rFonts w:ascii="Verdana" w:hAnsi="Verdana"/>
    </w:rPr>
  </w:style>
  <w:style w:type="paragraph" w:customStyle="1" w:styleId="NuanceBullet2">
    <w:name w:val="+Nuance Bullet2"/>
    <w:basedOn w:val="NuanceBullet1"/>
    <w:rsid w:val="002D2970"/>
    <w:pPr>
      <w:numPr>
        <w:numId w:val="2"/>
      </w:numPr>
      <w:tabs>
        <w:tab w:val="clear" w:pos="288"/>
        <w:tab w:val="left" w:pos="576"/>
      </w:tabs>
    </w:pPr>
  </w:style>
  <w:style w:type="paragraph" w:customStyle="1" w:styleId="NuanceTableBody">
    <w:name w:val="+Nuance Table Body"/>
    <w:link w:val="NuanceTableBodyChar"/>
    <w:rsid w:val="002D2970"/>
    <w:pPr>
      <w:spacing w:before="80" w:after="40"/>
    </w:pPr>
    <w:rPr>
      <w:rFonts w:ascii="Verdana" w:hAnsi="Verdana"/>
      <w:sz w:val="18"/>
    </w:rPr>
  </w:style>
  <w:style w:type="paragraph" w:customStyle="1" w:styleId="NuanceTableHeading">
    <w:name w:val="+Nuance Table Heading"/>
    <w:rsid w:val="002D2970"/>
    <w:pPr>
      <w:widowControl w:val="0"/>
      <w:spacing w:before="40" w:after="40" w:line="240" w:lineRule="atLeast"/>
      <w:jc w:val="center"/>
    </w:pPr>
    <w:rPr>
      <w:rFonts w:ascii="Verdana" w:hAnsi="Verdana"/>
      <w:color w:val="FFFFFF"/>
      <w:sz w:val="16"/>
    </w:rPr>
  </w:style>
  <w:style w:type="paragraph" w:customStyle="1" w:styleId="NuanceTitle">
    <w:name w:val="+Nuance Title"/>
    <w:rsid w:val="002D2970"/>
    <w:pPr>
      <w:pageBreakBefore/>
      <w:spacing w:after="360"/>
      <w:jc w:val="center"/>
    </w:pPr>
    <w:rPr>
      <w:rFonts w:ascii="Verdana" w:hAnsi="Verdana"/>
      <w:b/>
      <w:color w:val="008000"/>
      <w:sz w:val="24"/>
    </w:rPr>
  </w:style>
  <w:style w:type="paragraph" w:customStyle="1" w:styleId="NuanceImage">
    <w:name w:val="+Nuance Image"/>
    <w:basedOn w:val="NuanceBody"/>
    <w:next w:val="Caption"/>
    <w:rsid w:val="002D2970"/>
    <w:pPr>
      <w:keepNext/>
      <w:spacing w:line="240" w:lineRule="auto"/>
    </w:pPr>
    <w:rPr>
      <w:lang w:val="en-US"/>
    </w:rPr>
  </w:style>
  <w:style w:type="paragraph" w:customStyle="1" w:styleId="NuanceCode">
    <w:name w:val="+Nuance Code"/>
    <w:rsid w:val="002D2970"/>
    <w:rPr>
      <w:rFonts w:ascii="Courier" w:hAnsi="Courier"/>
      <w:noProof/>
      <w:sz w:val="18"/>
    </w:rPr>
  </w:style>
  <w:style w:type="paragraph" w:customStyle="1" w:styleId="NuanceTableBullet">
    <w:name w:val="+Nuance Table Bullet"/>
    <w:basedOn w:val="NuanceTableBody"/>
    <w:rsid w:val="002D2970"/>
    <w:pPr>
      <w:numPr>
        <w:numId w:val="4"/>
      </w:numPr>
      <w:tabs>
        <w:tab w:val="left" w:pos="216"/>
      </w:tabs>
      <w:spacing w:before="20" w:after="20"/>
    </w:pPr>
  </w:style>
  <w:style w:type="paragraph" w:customStyle="1" w:styleId="NuanceBullet3">
    <w:name w:val="+Nuance Bullet3"/>
    <w:basedOn w:val="NuanceBullet2"/>
    <w:rsid w:val="002D2970"/>
    <w:pPr>
      <w:numPr>
        <w:numId w:val="3"/>
      </w:numPr>
      <w:tabs>
        <w:tab w:val="clear" w:pos="576"/>
        <w:tab w:val="left" w:pos="864"/>
      </w:tabs>
    </w:pPr>
  </w:style>
  <w:style w:type="character" w:customStyle="1" w:styleId="NuanceBullet1CharChar">
    <w:name w:val="+Nuance Bullet1 Char Char"/>
    <w:link w:val="NuanceBullet1"/>
    <w:rsid w:val="002D2970"/>
    <w:rPr>
      <w:rFonts w:ascii="Verdana" w:hAnsi="Verdana"/>
      <w:lang w:val="en-US" w:eastAsia="en-US" w:bidi="ar-SA"/>
    </w:rPr>
  </w:style>
  <w:style w:type="paragraph" w:styleId="DocumentMap">
    <w:name w:val="Document Map"/>
    <w:basedOn w:val="Normal"/>
    <w:semiHidden/>
    <w:rsid w:val="002D2970"/>
    <w:pPr>
      <w:shd w:val="clear" w:color="auto" w:fill="000080"/>
    </w:pPr>
    <w:rPr>
      <w:rFonts w:ascii="Tahoma" w:hAnsi="Tahoma" w:cs="Tahoma"/>
    </w:rPr>
  </w:style>
  <w:style w:type="paragraph" w:styleId="BlockText">
    <w:name w:val="Block Text"/>
    <w:basedOn w:val="Normal"/>
    <w:semiHidden/>
    <w:rsid w:val="002D2970"/>
    <w:pPr>
      <w:spacing w:after="120"/>
      <w:ind w:left="1440" w:right="1440"/>
    </w:pPr>
  </w:style>
  <w:style w:type="paragraph" w:styleId="BodyText">
    <w:name w:val="Body Text"/>
    <w:basedOn w:val="Normal"/>
    <w:semiHidden/>
    <w:rsid w:val="002D2970"/>
    <w:pPr>
      <w:spacing w:after="120"/>
    </w:pPr>
  </w:style>
  <w:style w:type="paragraph" w:styleId="BodyText2">
    <w:name w:val="Body Text 2"/>
    <w:basedOn w:val="Normal"/>
    <w:semiHidden/>
    <w:rsid w:val="002D2970"/>
    <w:pPr>
      <w:spacing w:after="120" w:line="480" w:lineRule="auto"/>
    </w:pPr>
  </w:style>
  <w:style w:type="paragraph" w:styleId="BodyText3">
    <w:name w:val="Body Text 3"/>
    <w:basedOn w:val="Normal"/>
    <w:semiHidden/>
    <w:rsid w:val="002D297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2D2970"/>
    <w:pPr>
      <w:ind w:firstLine="210"/>
    </w:pPr>
  </w:style>
  <w:style w:type="paragraph" w:styleId="BodyTextIndent">
    <w:name w:val="Body Text Indent"/>
    <w:basedOn w:val="Normal"/>
    <w:semiHidden/>
    <w:rsid w:val="002D2970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2D2970"/>
    <w:pPr>
      <w:ind w:firstLine="210"/>
    </w:pPr>
  </w:style>
  <w:style w:type="paragraph" w:styleId="BodyTextIndent2">
    <w:name w:val="Body Text Indent 2"/>
    <w:basedOn w:val="Normal"/>
    <w:semiHidden/>
    <w:rsid w:val="002D2970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2D2970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2D2970"/>
    <w:pPr>
      <w:ind w:left="4320"/>
    </w:pPr>
  </w:style>
  <w:style w:type="paragraph" w:styleId="Date">
    <w:name w:val="Date"/>
    <w:basedOn w:val="Normal"/>
    <w:next w:val="Normal"/>
    <w:semiHidden/>
    <w:rsid w:val="002D2970"/>
  </w:style>
  <w:style w:type="paragraph" w:styleId="E-mailSignature">
    <w:name w:val="E-mail Signature"/>
    <w:basedOn w:val="Normal"/>
    <w:semiHidden/>
    <w:rsid w:val="002D2970"/>
  </w:style>
  <w:style w:type="character" w:styleId="Emphasis">
    <w:name w:val="Emphasis"/>
    <w:qFormat/>
    <w:rsid w:val="00636F06"/>
    <w:rPr>
      <w:i/>
      <w:iCs/>
    </w:rPr>
  </w:style>
  <w:style w:type="paragraph" w:styleId="EnvelopeAddress">
    <w:name w:val="envelope address"/>
    <w:basedOn w:val="Normal"/>
    <w:semiHidden/>
    <w:rsid w:val="002D297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D2970"/>
    <w:rPr>
      <w:rFonts w:cs="Arial"/>
    </w:rPr>
  </w:style>
  <w:style w:type="character" w:styleId="FollowedHyperlink">
    <w:name w:val="FollowedHyperlink"/>
    <w:semiHidden/>
    <w:rsid w:val="002D2970"/>
    <w:rPr>
      <w:color w:val="800080"/>
      <w:u w:val="single"/>
    </w:rPr>
  </w:style>
  <w:style w:type="character" w:styleId="HTMLAcronym">
    <w:name w:val="HTML Acronym"/>
    <w:basedOn w:val="DefaultParagraphFont"/>
    <w:semiHidden/>
    <w:rsid w:val="002D2970"/>
  </w:style>
  <w:style w:type="paragraph" w:styleId="HTMLAddress">
    <w:name w:val="HTML Address"/>
    <w:basedOn w:val="Normal"/>
    <w:semiHidden/>
    <w:rsid w:val="002D2970"/>
    <w:rPr>
      <w:i/>
      <w:iCs/>
    </w:rPr>
  </w:style>
  <w:style w:type="character" w:styleId="HTMLCite">
    <w:name w:val="HTML Cite"/>
    <w:semiHidden/>
    <w:rsid w:val="002D2970"/>
    <w:rPr>
      <w:i/>
      <w:iCs/>
    </w:rPr>
  </w:style>
  <w:style w:type="character" w:styleId="HTMLCode">
    <w:name w:val="HTML Code"/>
    <w:semiHidden/>
    <w:rsid w:val="002D2970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D2970"/>
    <w:rPr>
      <w:i/>
      <w:iCs/>
    </w:rPr>
  </w:style>
  <w:style w:type="character" w:styleId="HTMLKeyboard">
    <w:name w:val="HTML Keyboard"/>
    <w:semiHidden/>
    <w:rsid w:val="002D297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D2970"/>
    <w:rPr>
      <w:rFonts w:ascii="Courier New" w:hAnsi="Courier New" w:cs="Courier New"/>
    </w:rPr>
  </w:style>
  <w:style w:type="character" w:styleId="HTMLSample">
    <w:name w:val="HTML Sample"/>
    <w:semiHidden/>
    <w:rsid w:val="002D2970"/>
    <w:rPr>
      <w:rFonts w:ascii="Courier New" w:hAnsi="Courier New" w:cs="Courier New"/>
    </w:rPr>
  </w:style>
  <w:style w:type="character" w:styleId="HTMLTypewriter">
    <w:name w:val="HTML Typewriter"/>
    <w:semiHidden/>
    <w:rsid w:val="002D2970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D2970"/>
    <w:rPr>
      <w:i/>
      <w:iCs/>
    </w:rPr>
  </w:style>
  <w:style w:type="character" w:styleId="LineNumber">
    <w:name w:val="line number"/>
    <w:basedOn w:val="DefaultParagraphFont"/>
    <w:semiHidden/>
    <w:rsid w:val="002D2970"/>
  </w:style>
  <w:style w:type="paragraph" w:styleId="List">
    <w:name w:val="List"/>
    <w:basedOn w:val="Normal"/>
    <w:semiHidden/>
    <w:rsid w:val="002D2970"/>
    <w:pPr>
      <w:ind w:left="360" w:hanging="360"/>
    </w:pPr>
  </w:style>
  <w:style w:type="paragraph" w:styleId="List2">
    <w:name w:val="List 2"/>
    <w:basedOn w:val="Normal"/>
    <w:semiHidden/>
    <w:rsid w:val="002D2970"/>
    <w:pPr>
      <w:ind w:left="720" w:hanging="360"/>
    </w:pPr>
  </w:style>
  <w:style w:type="paragraph" w:styleId="List3">
    <w:name w:val="List 3"/>
    <w:basedOn w:val="Normal"/>
    <w:semiHidden/>
    <w:rsid w:val="002D2970"/>
    <w:pPr>
      <w:ind w:left="1080" w:hanging="360"/>
    </w:pPr>
  </w:style>
  <w:style w:type="paragraph" w:styleId="List4">
    <w:name w:val="List 4"/>
    <w:basedOn w:val="Normal"/>
    <w:semiHidden/>
    <w:rsid w:val="002D2970"/>
    <w:pPr>
      <w:ind w:left="1440" w:hanging="360"/>
    </w:pPr>
  </w:style>
  <w:style w:type="paragraph" w:styleId="List5">
    <w:name w:val="List 5"/>
    <w:basedOn w:val="Normal"/>
    <w:semiHidden/>
    <w:rsid w:val="002D2970"/>
    <w:pPr>
      <w:ind w:left="1800" w:hanging="360"/>
    </w:pPr>
  </w:style>
  <w:style w:type="paragraph" w:styleId="ListBullet">
    <w:name w:val="List Bullet"/>
    <w:basedOn w:val="Normal"/>
    <w:semiHidden/>
    <w:rsid w:val="002D2970"/>
    <w:pPr>
      <w:numPr>
        <w:numId w:val="9"/>
      </w:numPr>
    </w:pPr>
  </w:style>
  <w:style w:type="paragraph" w:styleId="ListBullet2">
    <w:name w:val="List Bullet 2"/>
    <w:basedOn w:val="Normal"/>
    <w:semiHidden/>
    <w:rsid w:val="002D2970"/>
    <w:pPr>
      <w:numPr>
        <w:numId w:val="10"/>
      </w:numPr>
    </w:pPr>
  </w:style>
  <w:style w:type="paragraph" w:styleId="ListBullet3">
    <w:name w:val="List Bullet 3"/>
    <w:basedOn w:val="Normal"/>
    <w:semiHidden/>
    <w:rsid w:val="002D2970"/>
    <w:pPr>
      <w:numPr>
        <w:numId w:val="11"/>
      </w:numPr>
    </w:pPr>
  </w:style>
  <w:style w:type="paragraph" w:styleId="ListBullet4">
    <w:name w:val="List Bullet 4"/>
    <w:basedOn w:val="Normal"/>
    <w:semiHidden/>
    <w:rsid w:val="002D2970"/>
    <w:pPr>
      <w:numPr>
        <w:numId w:val="12"/>
      </w:numPr>
    </w:pPr>
  </w:style>
  <w:style w:type="paragraph" w:styleId="ListBullet5">
    <w:name w:val="List Bullet 5"/>
    <w:basedOn w:val="Normal"/>
    <w:semiHidden/>
    <w:rsid w:val="002D2970"/>
    <w:pPr>
      <w:numPr>
        <w:numId w:val="13"/>
      </w:numPr>
    </w:pPr>
  </w:style>
  <w:style w:type="paragraph" w:styleId="ListContinue">
    <w:name w:val="List Continue"/>
    <w:basedOn w:val="Normal"/>
    <w:semiHidden/>
    <w:rsid w:val="002D2970"/>
    <w:pPr>
      <w:spacing w:after="120"/>
      <w:ind w:left="360"/>
    </w:pPr>
  </w:style>
  <w:style w:type="paragraph" w:styleId="ListContinue2">
    <w:name w:val="List Continue 2"/>
    <w:basedOn w:val="Normal"/>
    <w:semiHidden/>
    <w:rsid w:val="002D2970"/>
    <w:pPr>
      <w:spacing w:after="120"/>
      <w:ind w:left="720"/>
    </w:pPr>
  </w:style>
  <w:style w:type="paragraph" w:styleId="ListContinue3">
    <w:name w:val="List Continue 3"/>
    <w:basedOn w:val="Normal"/>
    <w:semiHidden/>
    <w:rsid w:val="002D2970"/>
    <w:pPr>
      <w:spacing w:after="120"/>
      <w:ind w:left="1080"/>
    </w:pPr>
  </w:style>
  <w:style w:type="paragraph" w:styleId="ListContinue4">
    <w:name w:val="List Continue 4"/>
    <w:basedOn w:val="Normal"/>
    <w:semiHidden/>
    <w:rsid w:val="002D2970"/>
    <w:pPr>
      <w:spacing w:after="120"/>
      <w:ind w:left="1440"/>
    </w:pPr>
  </w:style>
  <w:style w:type="paragraph" w:styleId="ListContinue5">
    <w:name w:val="List Continue 5"/>
    <w:basedOn w:val="Normal"/>
    <w:semiHidden/>
    <w:rsid w:val="002D2970"/>
    <w:pPr>
      <w:spacing w:after="120"/>
      <w:ind w:left="1800"/>
    </w:pPr>
  </w:style>
  <w:style w:type="paragraph" w:styleId="ListNumber">
    <w:name w:val="List Number"/>
    <w:basedOn w:val="Normal"/>
    <w:semiHidden/>
    <w:rsid w:val="002D2970"/>
    <w:pPr>
      <w:numPr>
        <w:numId w:val="14"/>
      </w:numPr>
    </w:pPr>
  </w:style>
  <w:style w:type="paragraph" w:styleId="ListNumber2">
    <w:name w:val="List Number 2"/>
    <w:basedOn w:val="Normal"/>
    <w:semiHidden/>
    <w:rsid w:val="002D2970"/>
    <w:pPr>
      <w:numPr>
        <w:numId w:val="15"/>
      </w:numPr>
    </w:pPr>
  </w:style>
  <w:style w:type="paragraph" w:styleId="ListNumber3">
    <w:name w:val="List Number 3"/>
    <w:basedOn w:val="Normal"/>
    <w:semiHidden/>
    <w:rsid w:val="002D2970"/>
    <w:pPr>
      <w:numPr>
        <w:numId w:val="16"/>
      </w:numPr>
    </w:pPr>
  </w:style>
  <w:style w:type="paragraph" w:styleId="ListNumber4">
    <w:name w:val="List Number 4"/>
    <w:basedOn w:val="Normal"/>
    <w:semiHidden/>
    <w:rsid w:val="002D2970"/>
    <w:pPr>
      <w:numPr>
        <w:numId w:val="17"/>
      </w:numPr>
    </w:pPr>
  </w:style>
  <w:style w:type="paragraph" w:styleId="ListNumber5">
    <w:name w:val="List Number 5"/>
    <w:basedOn w:val="Normal"/>
    <w:semiHidden/>
    <w:rsid w:val="002D2970"/>
    <w:pPr>
      <w:numPr>
        <w:numId w:val="18"/>
      </w:numPr>
    </w:pPr>
  </w:style>
  <w:style w:type="paragraph" w:styleId="MessageHeader">
    <w:name w:val="Message Header"/>
    <w:basedOn w:val="Normal"/>
    <w:semiHidden/>
    <w:rsid w:val="002D29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2D2970"/>
    <w:pPr>
      <w:ind w:left="720"/>
    </w:pPr>
  </w:style>
  <w:style w:type="paragraph" w:styleId="NoteHeading">
    <w:name w:val="Note Heading"/>
    <w:basedOn w:val="Normal"/>
    <w:next w:val="Normal"/>
    <w:semiHidden/>
    <w:rsid w:val="002D2970"/>
  </w:style>
  <w:style w:type="paragraph" w:styleId="PlainText">
    <w:name w:val="Plain Text"/>
    <w:basedOn w:val="Normal"/>
    <w:semiHidden/>
    <w:rsid w:val="002D2970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2D2970"/>
  </w:style>
  <w:style w:type="paragraph" w:styleId="Signature">
    <w:name w:val="Signature"/>
    <w:basedOn w:val="Normal"/>
    <w:semiHidden/>
    <w:rsid w:val="002D2970"/>
    <w:pPr>
      <w:ind w:left="4320"/>
    </w:pPr>
  </w:style>
  <w:style w:type="paragraph" w:styleId="Subtitle">
    <w:name w:val="Subtitle"/>
    <w:basedOn w:val="Normal"/>
    <w:qFormat/>
    <w:rsid w:val="00636F06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itle">
    <w:name w:val="Title"/>
    <w:basedOn w:val="Normal"/>
    <w:qFormat/>
    <w:rsid w:val="00636F0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customStyle="1" w:styleId="Nuance">
    <w:name w:val="Nuance"/>
    <w:basedOn w:val="TableGrid8"/>
    <w:rsid w:val="00232E3E"/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0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2Body">
    <w:name w:val="+N 2 Body"/>
    <w:basedOn w:val="Normal"/>
    <w:link w:val="N2BodyChar"/>
    <w:qFormat/>
    <w:rsid w:val="00636F06"/>
    <w:pPr>
      <w:widowControl/>
      <w:suppressAutoHyphens/>
      <w:spacing w:before="160" w:after="60" w:line="240" w:lineRule="exact"/>
      <w:ind w:left="540"/>
    </w:pPr>
    <w:rPr>
      <w:rFonts w:ascii="Verdana" w:hAnsi="Verdana" w:cs="Arial"/>
    </w:rPr>
  </w:style>
  <w:style w:type="numbering" w:styleId="111111">
    <w:name w:val="Outline List 2"/>
    <w:basedOn w:val="NoList"/>
    <w:semiHidden/>
    <w:rsid w:val="002D2970"/>
    <w:pPr>
      <w:numPr>
        <w:numId w:val="5"/>
      </w:numPr>
    </w:pPr>
  </w:style>
  <w:style w:type="numbering" w:styleId="1ai">
    <w:name w:val="Outline List 1"/>
    <w:basedOn w:val="NoList"/>
    <w:semiHidden/>
    <w:rsid w:val="002D2970"/>
    <w:pPr>
      <w:numPr>
        <w:numId w:val="6"/>
      </w:numPr>
    </w:pPr>
  </w:style>
  <w:style w:type="numbering" w:styleId="ArticleSection">
    <w:name w:val="Outline List 3"/>
    <w:basedOn w:val="NoList"/>
    <w:semiHidden/>
    <w:rsid w:val="002D2970"/>
    <w:pPr>
      <w:numPr>
        <w:numId w:val="7"/>
      </w:numPr>
    </w:pPr>
  </w:style>
  <w:style w:type="table" w:styleId="Table3Deffects1">
    <w:name w:val="Table 3D effects 1"/>
    <w:basedOn w:val="TableNormal"/>
    <w:semiHidden/>
    <w:rsid w:val="002D2970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D2970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D2970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D2970"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D2970"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D2970"/>
    <w:pPr>
      <w:widowControl w:val="0"/>
      <w:spacing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D2970"/>
    <w:pPr>
      <w:widowControl w:val="0"/>
      <w:spacing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D2970"/>
    <w:pPr>
      <w:widowControl w:val="0"/>
      <w:spacing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D2970"/>
    <w:pPr>
      <w:widowControl w:val="0"/>
      <w:spacing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D2970"/>
    <w:pPr>
      <w:widowControl w:val="0"/>
      <w:spacing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D2970"/>
    <w:pPr>
      <w:widowControl w:val="0"/>
      <w:spacing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D2970"/>
    <w:pPr>
      <w:widowControl w:val="0"/>
      <w:spacing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D2970"/>
    <w:pPr>
      <w:widowControl w:val="0"/>
      <w:spacing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D2970"/>
    <w:pPr>
      <w:widowControl w:val="0"/>
      <w:spacing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D2970"/>
    <w:pPr>
      <w:widowControl w:val="0"/>
      <w:spacing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aliases w:val="Table Nuance"/>
    <w:basedOn w:val="TableNormal"/>
    <w:semiHidden/>
    <w:rsid w:val="00CE094F"/>
    <w:pPr>
      <w:widowControl w:val="0"/>
      <w:spacing w:line="240" w:lineRule="atLeast"/>
    </w:pPr>
    <w:rPr>
      <w:rFonts w:ascii="Verdana" w:hAnsi="Verdana"/>
    </w:rPr>
    <w:tblPr>
      <w:tblStyleRowBandSize w:val="1"/>
      <w:tblStyleColBandSize w:val="1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H w:val="single" w:sz="24" w:space="0" w:color="FFFFFF"/>
        <w:insideV w:val="single" w:sz="24" w:space="0" w:color="FFFFFF"/>
      </w:tblBorders>
    </w:tblPr>
    <w:tblStylePr w:type="firstRow">
      <w:pPr>
        <w:jc w:val="center"/>
      </w:pPr>
      <w:rPr>
        <w:rFonts w:ascii="Calibri" w:hAnsi="Calibri"/>
        <w:b/>
        <w:bCs/>
        <w:color w:val="FFFFFF"/>
        <w:sz w:val="16"/>
      </w:rPr>
      <w:tblPr/>
      <w:tcPr>
        <w:tc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  <w:tl2br w:val="nil"/>
          <w:tr2bl w:val="nil"/>
        </w:tcBorders>
        <w:shd w:val="solid" w:color="008000" w:fill="FFFFFF"/>
        <w:vAlign w:val="center"/>
      </w:tcPr>
    </w:tblStylePr>
    <w:tblStylePr w:type="band1Horz">
      <w:rPr>
        <w:color w:val="auto"/>
      </w:rPr>
      <w:tblPr/>
      <w:tcPr>
        <w:tcBorders>
          <w:top w:val="single" w:sz="24" w:space="0" w:color="FFFFFF"/>
          <w:left w:val="single" w:sz="2" w:space="0" w:color="999999"/>
          <w:bottom w:val="single" w:sz="24" w:space="0" w:color="FFFFFF"/>
          <w:right w:val="single" w:sz="2" w:space="0" w:color="999999"/>
          <w:insideH w:val="single" w:sz="24" w:space="0" w:color="FFFFFF"/>
          <w:insideV w:val="single" w:sz="24" w:space="0" w:color="FFFFFF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single" w:sz="24" w:space="0" w:color="FFFFFF"/>
          <w:insideV w:val="single" w:sz="24" w:space="0" w:color="FFFFFF"/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D2970"/>
    <w:pPr>
      <w:widowControl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D297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D2970"/>
    <w:pPr>
      <w:widowControl w:val="0"/>
      <w:spacing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D2970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D2970"/>
    <w:pPr>
      <w:widowControl w:val="0"/>
      <w:spacing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D2970"/>
    <w:pPr>
      <w:widowControl w:val="0"/>
      <w:spacing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D2970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D2970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D2970"/>
    <w:pPr>
      <w:widowControl w:val="0"/>
      <w:spacing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D2970"/>
    <w:pPr>
      <w:widowControl w:val="0"/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D2970"/>
    <w:pPr>
      <w:widowControl w:val="0"/>
      <w:spacing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D2970"/>
    <w:pPr>
      <w:widowControl w:val="0"/>
      <w:spacing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D2970"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D2970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D2970"/>
    <w:pPr>
      <w:widowControl w:val="0"/>
      <w:spacing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D2970"/>
    <w:pPr>
      <w:widowControl w:val="0"/>
      <w:spacing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D2970"/>
    <w:pPr>
      <w:widowControl w:val="0"/>
      <w:spacing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D2970"/>
    <w:pPr>
      <w:widowControl w:val="0"/>
      <w:spacing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D2970"/>
    <w:pPr>
      <w:widowControl w:val="0"/>
      <w:spacing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D2970"/>
    <w:pPr>
      <w:widowControl w:val="0"/>
      <w:spacing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D2970"/>
    <w:pPr>
      <w:widowControl w:val="0"/>
      <w:spacing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D2970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D2970"/>
    <w:pPr>
      <w:widowControl w:val="0"/>
      <w:spacing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D2970"/>
    <w:pPr>
      <w:widowControl w:val="0"/>
      <w:spacing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D297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D2970"/>
    <w:pPr>
      <w:widowControl w:val="0"/>
      <w:spacing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D2970"/>
    <w:pPr>
      <w:widowControl w:val="0"/>
      <w:spacing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D2970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2BodyChar">
    <w:name w:val="+N 2 Body Char"/>
    <w:link w:val="N2Body"/>
    <w:rsid w:val="00636F06"/>
    <w:rPr>
      <w:rFonts w:ascii="Verdana" w:hAnsi="Verdana" w:cs="Arial"/>
    </w:rPr>
  </w:style>
  <w:style w:type="paragraph" w:customStyle="1" w:styleId="N3Body">
    <w:name w:val="+N 3 Body"/>
    <w:basedOn w:val="Normal"/>
    <w:link w:val="N3BodyChar"/>
    <w:qFormat/>
    <w:rsid w:val="00636F06"/>
    <w:pPr>
      <w:widowControl/>
      <w:suppressAutoHyphens/>
      <w:spacing w:before="160" w:after="60" w:line="240" w:lineRule="exact"/>
      <w:ind w:left="1170"/>
    </w:pPr>
    <w:rPr>
      <w:rFonts w:ascii="Verdana" w:hAnsi="Verdana" w:cs="Arial"/>
    </w:rPr>
  </w:style>
  <w:style w:type="character" w:customStyle="1" w:styleId="N3BodyChar">
    <w:name w:val="+N 3 Body Char"/>
    <w:link w:val="N3Body"/>
    <w:rsid w:val="00636F06"/>
    <w:rPr>
      <w:rFonts w:ascii="Verdana" w:hAnsi="Verdana" w:cs="Arial"/>
    </w:rPr>
  </w:style>
  <w:style w:type="paragraph" w:styleId="CommentText">
    <w:name w:val="annotation text"/>
    <w:basedOn w:val="Normal"/>
    <w:link w:val="CommentTextChar"/>
    <w:semiHidden/>
    <w:rsid w:val="00CF392A"/>
    <w:rPr>
      <w:rFonts w:ascii="Times New Roman" w:hAnsi="Times New Roman"/>
    </w:rPr>
  </w:style>
  <w:style w:type="paragraph" w:customStyle="1" w:styleId="N4Bullets">
    <w:name w:val="+N 4 Bullets"/>
    <w:basedOn w:val="Normal"/>
    <w:link w:val="N4BulletsCharChar"/>
    <w:qFormat/>
    <w:rsid w:val="00636F06"/>
    <w:pPr>
      <w:widowControl/>
      <w:numPr>
        <w:numId w:val="1"/>
      </w:numPr>
      <w:spacing w:before="40" w:after="40" w:line="240" w:lineRule="exact"/>
      <w:ind w:left="1980" w:hanging="270"/>
    </w:pPr>
    <w:rPr>
      <w:rFonts w:ascii="Verdana" w:hAnsi="Verdana"/>
    </w:rPr>
  </w:style>
  <w:style w:type="character" w:customStyle="1" w:styleId="N4BulletsCharChar">
    <w:name w:val="+N 4 Bullets Char Char"/>
    <w:link w:val="N4Bullets"/>
    <w:rsid w:val="00636F06"/>
    <w:rPr>
      <w:rFonts w:ascii="Verdana" w:hAnsi="Verdana"/>
    </w:rPr>
  </w:style>
  <w:style w:type="paragraph" w:customStyle="1" w:styleId="N4Body">
    <w:name w:val="+N 4 Body"/>
    <w:basedOn w:val="Normal"/>
    <w:link w:val="N4BodyChar"/>
    <w:qFormat/>
    <w:rsid w:val="00636F06"/>
    <w:pPr>
      <w:widowControl/>
      <w:spacing w:before="40" w:after="40" w:line="240" w:lineRule="exact"/>
      <w:ind w:left="1710"/>
    </w:pPr>
    <w:rPr>
      <w:rFonts w:ascii="Verdana" w:hAnsi="Verdana"/>
    </w:rPr>
  </w:style>
  <w:style w:type="character" w:customStyle="1" w:styleId="N4BodyChar">
    <w:name w:val="+N 4 Body Char"/>
    <w:link w:val="N4Body"/>
    <w:rsid w:val="00636F06"/>
    <w:rPr>
      <w:rFonts w:ascii="Verdana" w:hAnsi="Verdana"/>
    </w:rPr>
  </w:style>
  <w:style w:type="paragraph" w:customStyle="1" w:styleId="N2Bullet">
    <w:name w:val="+N 2 Bullet"/>
    <w:basedOn w:val="NuanceBullet2"/>
    <w:next w:val="NuanceBullet3"/>
    <w:autoRedefine/>
    <w:qFormat/>
    <w:rsid w:val="00636F06"/>
    <w:pPr>
      <w:numPr>
        <w:numId w:val="0"/>
      </w:numPr>
      <w:tabs>
        <w:tab w:val="clear" w:pos="576"/>
      </w:tabs>
      <w:spacing w:after="40"/>
    </w:pPr>
  </w:style>
  <w:style w:type="character" w:customStyle="1" w:styleId="Heading2Char">
    <w:name w:val="Heading 2 Char"/>
    <w:aliases w:val="orderpara1 Char,h2 Char,h21 Char,H2 Char,+N 2 Header Char"/>
    <w:link w:val="Heading2"/>
    <w:rsid w:val="00636F06"/>
    <w:rPr>
      <w:rFonts w:ascii="Verdana" w:hAnsi="Verdana"/>
      <w:b/>
      <w:color w:val="26760A"/>
      <w:sz w:val="24"/>
    </w:rPr>
  </w:style>
  <w:style w:type="paragraph" w:styleId="NoSpacing">
    <w:name w:val="No Spacing"/>
    <w:uiPriority w:val="1"/>
    <w:qFormat/>
    <w:rsid w:val="00636F06"/>
    <w:pPr>
      <w:widowControl w:val="0"/>
    </w:pPr>
    <w:rPr>
      <w:rFonts w:ascii="Arial" w:hAnsi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F06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MS Gothic" w:hAnsi="Cambria"/>
      <w:bCs/>
      <w:color w:val="365F91"/>
      <w:szCs w:val="28"/>
      <w:lang w:eastAsia="ja-JP"/>
    </w:rPr>
  </w:style>
  <w:style w:type="character" w:customStyle="1" w:styleId="NuanceTableBodyChar">
    <w:name w:val="+Nuance Table Body Char"/>
    <w:link w:val="NuanceTableBody"/>
    <w:rsid w:val="00FE25D0"/>
    <w:rPr>
      <w:rFonts w:ascii="Verdana" w:hAnsi="Verdana"/>
      <w:sz w:val="18"/>
    </w:rPr>
  </w:style>
  <w:style w:type="character" w:customStyle="1" w:styleId="NuanceBodyChar">
    <w:name w:val="+Nuance Body Char"/>
    <w:link w:val="NuanceBody"/>
    <w:rsid w:val="007E3FF3"/>
    <w:rPr>
      <w:rFonts w:ascii="Verdana" w:hAnsi="Verdana" w:cs="Arial"/>
      <w:lang w:val="en-GB"/>
    </w:rPr>
  </w:style>
  <w:style w:type="paragraph" w:customStyle="1" w:styleId="TableNormal0">
    <w:name w:val="Table: Normal"/>
    <w:basedOn w:val="Normal"/>
    <w:link w:val="TableNormalChar"/>
    <w:rsid w:val="008251AE"/>
    <w:pPr>
      <w:widowControl/>
      <w:spacing w:before="60" w:after="60" w:line="240" w:lineRule="auto"/>
    </w:pPr>
    <w:rPr>
      <w:rFonts w:cs="Arial"/>
      <w:sz w:val="16"/>
      <w:szCs w:val="16"/>
    </w:rPr>
  </w:style>
  <w:style w:type="character" w:customStyle="1" w:styleId="TableNormalChar">
    <w:name w:val="Table: Normal Char"/>
    <w:link w:val="TableNormal0"/>
    <w:rsid w:val="008251AE"/>
    <w:rPr>
      <w:rFonts w:ascii="Arial" w:hAnsi="Arial" w:cs="Arial"/>
      <w:sz w:val="16"/>
      <w:szCs w:val="16"/>
    </w:rPr>
  </w:style>
  <w:style w:type="character" w:customStyle="1" w:styleId="CommentTextChar">
    <w:name w:val="Comment Text Char"/>
    <w:link w:val="CommentText"/>
    <w:semiHidden/>
    <w:rsid w:val="008251AE"/>
  </w:style>
  <w:style w:type="numbering" w:customStyle="1" w:styleId="Style1">
    <w:name w:val="Style1"/>
    <w:uiPriority w:val="99"/>
    <w:rsid w:val="008251AE"/>
    <w:pPr>
      <w:numPr>
        <w:numId w:val="3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5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5FE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3B63A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3AE"/>
    <w:rPr>
      <w:rFonts w:ascii="Arial" w:hAnsi="Arial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63AE"/>
    <w:rPr>
      <w:rFonts w:ascii="Arial" w:hAnsi="Arial"/>
      <w:b/>
      <w:bCs/>
    </w:rPr>
  </w:style>
  <w:style w:type="paragraph" w:customStyle="1" w:styleId="TableTitle">
    <w:name w:val="Table Title"/>
    <w:basedOn w:val="Normal"/>
    <w:rsid w:val="004B5F2B"/>
    <w:pPr>
      <w:spacing w:after="240"/>
      <w:jc w:val="center"/>
    </w:pPr>
    <w:rPr>
      <w:b/>
    </w:rPr>
  </w:style>
  <w:style w:type="paragraph" w:customStyle="1" w:styleId="VITableBody">
    <w:name w:val="+VI Table Body"/>
    <w:uiPriority w:val="99"/>
    <w:rsid w:val="00850CD6"/>
    <w:pPr>
      <w:spacing w:before="80" w:after="40"/>
    </w:pPr>
    <w:rPr>
      <w:rFonts w:ascii="Verdana" w:hAnsi="Verdana"/>
      <w:sz w:val="18"/>
    </w:rPr>
  </w:style>
  <w:style w:type="paragraph" w:customStyle="1" w:styleId="VITableHeading">
    <w:name w:val="+VI Table Heading"/>
    <w:autoRedefine/>
    <w:uiPriority w:val="99"/>
    <w:rsid w:val="00850CD6"/>
    <w:pPr>
      <w:widowControl w:val="0"/>
      <w:spacing w:before="40" w:after="40" w:line="240" w:lineRule="atLeast"/>
      <w:jc w:val="center"/>
    </w:pPr>
    <w:rPr>
      <w:rFonts w:ascii="Verdana" w:hAnsi="Verdana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Internal\Integration\Handbooks\PM\Shell_She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D8084EDD19646BA6F17DB841D12DB" ma:contentTypeVersion="10" ma:contentTypeDescription="Create a new document." ma:contentTypeScope="" ma:versionID="73c9435820107dff1f3d6f7a9a866b03">
  <xsd:schema xmlns:xsd="http://www.w3.org/2001/XMLSchema" xmlns:xs="http://www.w3.org/2001/XMLSchema" xmlns:p="http://schemas.microsoft.com/office/2006/metadata/properties" xmlns:ns2="http://schemas.microsoft.com/sharepoint/v4" xmlns:ns4="bac4f35b-8c26-4fc7-b942-7bea89e42406" targetNamespace="http://schemas.microsoft.com/office/2006/metadata/properties" ma:root="true" ma:fieldsID="582638e36d0ac133367a62acf6470705" ns2:_="" ns4:_="">
    <xsd:import namespace="http://schemas.microsoft.com/sharepoint/v4"/>
    <xsd:import namespace="bac4f35b-8c26-4fc7-b942-7bea89e42406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4f35b-8c26-4fc7-b942-7bea89e42406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8109D-CD5F-4FD7-85F2-3078F17D7EF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32A1B54-6513-4D80-A43A-D432767B5A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84E7C-62D1-42B8-9E45-C03FBE870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bac4f35b-8c26-4fc7-b942-7bea89e42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E6769D-ADAB-4F4E-8D27-98BB17AAB45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646CE9D5-879F-4CC5-BC43-CE4AB6AE7D96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EFD3D23B-4E65-4E67-9CBB-EE3B1EE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Shell_Shell</Template>
  <TotalTime>79</TotalTime>
  <Pages>10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Interface Design</vt:lpstr>
    </vt:vector>
  </TitlesOfParts>
  <Company>Nuance Communication, Inc.</Company>
  <LinksUpToDate>false</LinksUpToDate>
  <CharactersWithSpaces>5359</CharactersWithSpaces>
  <SharedDoc>false</SharedDoc>
  <HLinks>
    <vt:vector size="174" baseType="variant">
      <vt:variant>
        <vt:i4>4522037</vt:i4>
      </vt:variant>
      <vt:variant>
        <vt:i4>171</vt:i4>
      </vt:variant>
      <vt:variant>
        <vt:i4>0</vt:i4>
      </vt:variant>
      <vt:variant>
        <vt:i4>5</vt:i4>
      </vt:variant>
      <vt:variant>
        <vt:lpwstr>C:\Users\shammond\Desktop\template initiative\TemplateDataInterfaceDesign.htm</vt:lpwstr>
      </vt:variant>
      <vt:variant>
        <vt:lpwstr>limitItems</vt:lpwstr>
      </vt:variant>
      <vt:variant>
        <vt:i4>3342405</vt:i4>
      </vt:variant>
      <vt:variant>
        <vt:i4>168</vt:i4>
      </vt:variant>
      <vt:variant>
        <vt:i4>0</vt:i4>
      </vt:variant>
      <vt:variant>
        <vt:i4>5</vt:i4>
      </vt:variant>
      <vt:variant>
        <vt:lpwstr>C:\Users\shammond\Desktop\template initiative\TemplateDataInterfaceDesign.htm</vt:lpwstr>
      </vt:variant>
      <vt:variant>
        <vt:lpwstr>limitDollarAmount</vt:lpwstr>
      </vt:variant>
      <vt:variant>
        <vt:i4>6684737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_(SAMPLE)_DATA_MODEL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_Toc411235315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_Toc411235314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_Toc411235313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_Toc411235312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_Toc411235311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_Toc411235310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_Toc411235309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_Toc411235308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_Toc411235307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_Toc411235306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_Toc411235305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_Toc411235304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_Toc411235303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_Toc411235302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_Toc411235301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_Toc411235300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_Toc411235299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_Toc411235298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_Toc411235297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_Toc411235296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_Toc411235295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_Toc411235294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_Toc411235293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_Toc411235292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_Toc411235291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_Toc411235290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Interface Design</dc:title>
  <dc:creator>Corporate User</dc:creator>
  <cp:lastModifiedBy>Jay Prakash</cp:lastModifiedBy>
  <cp:revision>71</cp:revision>
  <cp:lastPrinted>2006-12-20T14:56:00Z</cp:lastPrinted>
  <dcterms:created xsi:type="dcterms:W3CDTF">2017-03-01T19:31:00Z</dcterms:created>
  <dcterms:modified xsi:type="dcterms:W3CDTF">2017-06-28T01:49:00Z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Kia Motors America</vt:lpwstr>
  </property>
  <property fmtid="{D5CDD505-2E9C-101B-9397-08002B2CF9AE}" pid="3" name="ClientShortName">
    <vt:lpwstr>&lt;ClientShortName&gt;</vt:lpwstr>
  </property>
  <property fmtid="{D5CDD505-2E9C-101B-9397-08002B2CF9AE}" pid="4" name="Date Published">
    <vt:lpwstr>February 8, 2017</vt:lpwstr>
  </property>
  <property fmtid="{D5CDD505-2E9C-101B-9397-08002B2CF9AE}" pid="5" name="DocType">
    <vt:lpwstr>&lt;DocType&gt;</vt:lpwstr>
  </property>
  <property fmtid="{D5CDD505-2E9C-101B-9397-08002B2CF9AE}" pid="6" name="Document number">
    <vt:lpwstr>&lt;Version&gt;</vt:lpwstr>
  </property>
  <property fmtid="{D5CDD505-2E9C-101B-9397-08002B2CF9AE}" pid="7" name="Project">
    <vt:lpwstr>KIA_IVR_2</vt:lpwstr>
  </property>
  <property fmtid="{D5CDD505-2E9C-101B-9397-08002B2CF9AE}" pid="8" name="_dlc_DocId">
    <vt:lpwstr>PDZHVDT7NMT2-24-1</vt:lpwstr>
  </property>
  <property fmtid="{D5CDD505-2E9C-101B-9397-08002B2CF9AE}" pid="9" name="_dlc_DocIdItemGuid">
    <vt:lpwstr>f3e1a85d-e26d-41ef-9a4d-c03abb5b0d77</vt:lpwstr>
  </property>
  <property fmtid="{D5CDD505-2E9C-101B-9397-08002B2CF9AE}" pid="10" name="_dlc_DocIdUrl">
    <vt:lpwstr>http://inside.nuance.com/enterprise/EPMO/_layouts/DocIdRedir.aspx?ID=PDZHVDT7NMT2-24-1, PDZHVDT7NMT2-24-1</vt:lpwstr>
  </property>
</Properties>
</file>